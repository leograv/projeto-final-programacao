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68258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68BF">
        <w:t xml:space="preserve">Sistema web para testar </w:t>
      </w:r>
      <w:r w:rsidR="00B068BF" w:rsidRPr="00B068BF">
        <w:rPr>
          <w:i/>
        </w:rPr>
        <w:t>live streams</w:t>
      </w:r>
      <w:r w:rsidR="00B068BF">
        <w:t xml:space="preserve"> de compartilhamento de conhecimento</w:t>
      </w:r>
      <w:r>
        <w:fldChar w:fldCharType="end"/>
      </w:r>
    </w:p>
    <w:p w:rsidR="00F46979" w:rsidRDefault="0068258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0A02">
        <w:t xml:space="preserve">Especificação de Caso de Uso: </w:t>
      </w:r>
      <w:r w:rsidR="00925BC4">
        <w:t>Buscar</w:t>
      </w:r>
      <w:r w:rsidR="00A9352E">
        <w:t xml:space="preserve"> </w:t>
      </w:r>
      <w:r w:rsidR="004E7EB6" w:rsidRPr="004E7EB6">
        <w:t>palestra realizada</w:t>
      </w:r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920A0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920A0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20A02" w:rsidTr="00920A0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920A02" w:rsidTr="00920A0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A02" w:rsidRDefault="00920A02" w:rsidP="00920A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D26585">
        <w:t>Buscar</w:t>
      </w:r>
      <w:r w:rsidR="001D30C3">
        <w:t xml:space="preserve"> </w:t>
      </w:r>
      <w:r w:rsidR="00B615A1" w:rsidRPr="00B615A1">
        <w:t>palestra realizada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40AE7">
        <w:rPr>
          <w:noProof/>
          <w:lang w:val="pt-BR"/>
        </w:rPr>
        <w:t>4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C117CD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C117CD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68258C">
        <w:lastRenderedPageBreak/>
        <w:fldChar w:fldCharType="begin"/>
      </w:r>
      <w:r w:rsidR="0068258C">
        <w:instrText xml:space="preserve">TITLE  \* MERGEFORMAT </w:instrText>
      </w:r>
      <w:r w:rsidR="0068258C">
        <w:fldChar w:fldCharType="separate"/>
      </w:r>
      <w:r w:rsidR="00920A02">
        <w:t xml:space="preserve">Especificação de Caso de Uso: </w:t>
      </w:r>
      <w:r w:rsidR="00D26585">
        <w:t>Buscar</w:t>
      </w:r>
      <w:r w:rsidR="001D30C3">
        <w:t xml:space="preserve"> </w:t>
      </w:r>
      <w:r w:rsidR="00B615A1" w:rsidRPr="00B615A1">
        <w:t>palestra realizada</w:t>
      </w:r>
      <w:r w:rsidR="0068258C">
        <w:fldChar w:fldCharType="end"/>
      </w:r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D26585" w:rsidP="00375431">
      <w:pPr>
        <w:pStyle w:val="Ttulo1"/>
        <w:ind w:left="378" w:hanging="360"/>
      </w:pPr>
      <w:bookmarkStart w:id="3" w:name="_Toc425054504"/>
      <w:bookmarkStart w:id="4" w:name="_Toc423410238"/>
      <w:r>
        <w:t>Buscar</w:t>
      </w:r>
      <w:r w:rsidR="001D30C3">
        <w:t xml:space="preserve"> </w:t>
      </w:r>
      <w:r w:rsidR="00B615A1" w:rsidRPr="00B615A1">
        <w:t>palestra realizada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1D30C3" w:rsidP="00BE4A48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</w:t>
      </w:r>
      <w:r w:rsidR="00D26585">
        <w:rPr>
          <w:lang w:val="pt-BR"/>
        </w:rPr>
        <w:t>faça buscas por</w:t>
      </w:r>
      <w:r w:rsidR="00CA507E">
        <w:rPr>
          <w:lang w:val="pt-BR"/>
        </w:rPr>
        <w:t xml:space="preserve"> </w:t>
      </w:r>
      <w:r w:rsidR="00CA507E" w:rsidRPr="00CA507E">
        <w:rPr>
          <w:lang w:val="pt-BR"/>
        </w:rPr>
        <w:t>palestra</w:t>
      </w:r>
      <w:r w:rsidR="00D26585">
        <w:rPr>
          <w:lang w:val="pt-BR"/>
        </w:rPr>
        <w:t>s</w:t>
      </w:r>
      <w:r w:rsidR="00CA507E" w:rsidRPr="00CA507E">
        <w:rPr>
          <w:lang w:val="pt-BR"/>
        </w:rPr>
        <w:t xml:space="preserve"> realizada</w:t>
      </w:r>
      <w:r w:rsidR="00D26585">
        <w:rPr>
          <w:lang w:val="pt-BR"/>
        </w:rPr>
        <w:t>s</w:t>
      </w:r>
      <w:r w:rsidR="00CA507E">
        <w:rPr>
          <w:lang w:val="pt-BR"/>
        </w:rPr>
        <w:t xml:space="preserve"> </w:t>
      </w:r>
      <w:r w:rsidR="00D26585">
        <w:rPr>
          <w:lang w:val="pt-BR"/>
        </w:rPr>
        <w:t xml:space="preserve">filtrando por </w:t>
      </w:r>
      <w:r w:rsidR="00BC5F37">
        <w:rPr>
          <w:lang w:val="pt-BR"/>
        </w:rPr>
        <w:t>palavra-</w:t>
      </w:r>
      <w:r w:rsidR="00D26585" w:rsidRPr="00D26585">
        <w:rPr>
          <w:lang w:val="pt-BR"/>
        </w:rPr>
        <w:t>chave, categoria ou região do Brasil</w:t>
      </w:r>
      <w:r w:rsidRPr="001D30C3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893FFA">
        <w:rPr>
          <w:lang w:val="pt-BR"/>
        </w:rPr>
        <w:t>anônimo,</w:t>
      </w:r>
      <w:r w:rsidR="00A1193B">
        <w:rPr>
          <w:lang w:val="pt-BR"/>
        </w:rPr>
        <w:t xml:space="preserve"> usuário autenticado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2D452F" w:rsidP="001D30C3">
      <w:pPr>
        <w:pStyle w:val="Corpodetexto"/>
        <w:rPr>
          <w:lang w:val="pt-BR"/>
        </w:rPr>
      </w:pPr>
      <w:r>
        <w:rPr>
          <w:lang w:val="pt-BR"/>
        </w:rPr>
        <w:t>Não se aplica</w:t>
      </w:r>
      <w:r w:rsidR="00CA507E">
        <w:rPr>
          <w:lang w:val="pt-BR"/>
        </w:rPr>
        <w:t>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1F0CE1" w:rsidP="00375431">
      <w:pPr>
        <w:pStyle w:val="Corpodetexto"/>
        <w:rPr>
          <w:lang w:val="pt-BR"/>
        </w:rPr>
      </w:pPr>
      <w:r>
        <w:rPr>
          <w:lang w:val="pt-BR"/>
        </w:rPr>
        <w:t>Alta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9761C1" w:rsidP="00375431">
      <w:pPr>
        <w:pStyle w:val="Corpodetexto"/>
        <w:rPr>
          <w:lang w:val="pt-BR"/>
        </w:rPr>
      </w:pPr>
      <w:r>
        <w:rPr>
          <w:lang w:val="pt-BR"/>
        </w:rPr>
        <w:t>Média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EE20D5" w:rsidRDefault="00427D75" w:rsidP="001469B7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1469B7" w:rsidRPr="001469B7">
        <w:rPr>
          <w:lang w:val="pt-BR"/>
        </w:rPr>
        <w:t xml:space="preserve">acessa a </w:t>
      </w:r>
      <w:r w:rsidR="001D30C3">
        <w:rPr>
          <w:lang w:val="pt-BR"/>
        </w:rPr>
        <w:t>página</w:t>
      </w:r>
      <w:r w:rsidR="005E7ED6">
        <w:rPr>
          <w:lang w:val="pt-BR"/>
        </w:rPr>
        <w:t xml:space="preserve"> inicial</w:t>
      </w:r>
      <w:r w:rsidR="001469B7" w:rsidRPr="001469B7">
        <w:rPr>
          <w:lang w:val="pt-BR"/>
        </w:rPr>
        <w:t xml:space="preserve"> do sistema</w:t>
      </w:r>
      <w:r w:rsidR="001469B7">
        <w:rPr>
          <w:lang w:val="pt-BR"/>
        </w:rPr>
        <w:t xml:space="preserve"> web</w:t>
      </w:r>
      <w:r w:rsidR="001D30C3">
        <w:rPr>
          <w:lang w:val="pt-BR"/>
        </w:rPr>
        <w:t xml:space="preserve"> </w:t>
      </w:r>
      <w:r w:rsidR="005E7ED6">
        <w:rPr>
          <w:lang w:val="pt-BR"/>
        </w:rPr>
        <w:t>onde são apresentadas as opções de busca</w:t>
      </w:r>
      <w:r w:rsidR="001469B7" w:rsidRPr="001469B7">
        <w:rPr>
          <w:lang w:val="pt-BR"/>
        </w:rPr>
        <w:t>.</w:t>
      </w:r>
    </w:p>
    <w:p w:rsidR="001469B7" w:rsidRDefault="001469B7" w:rsidP="001469B7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BC1E1F" w:rsidRDefault="00773238" w:rsidP="008341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1D7B82" w:rsidRPr="001D7B82">
        <w:rPr>
          <w:lang w:val="pt-BR"/>
        </w:rPr>
        <w:t>O sistema exibe</w:t>
      </w:r>
      <w:r w:rsidR="005E6AB6">
        <w:rPr>
          <w:lang w:val="pt-BR"/>
        </w:rPr>
        <w:t xml:space="preserve"> </w:t>
      </w:r>
      <w:r w:rsidR="00BC5F37">
        <w:rPr>
          <w:lang w:val="pt-BR"/>
        </w:rPr>
        <w:t>as opções de busca de</w:t>
      </w:r>
      <w:r w:rsidR="005E6AB6">
        <w:rPr>
          <w:lang w:val="pt-BR"/>
        </w:rPr>
        <w:t xml:space="preserve"> </w:t>
      </w:r>
      <w:r w:rsidR="00B31288">
        <w:rPr>
          <w:lang w:val="pt-BR"/>
        </w:rPr>
        <w:t>palestra realizada</w:t>
      </w:r>
      <w:r w:rsidR="00BC5F37">
        <w:rPr>
          <w:lang w:val="pt-BR"/>
        </w:rPr>
        <w:t>, sendo possível filtrar por palavra-</w:t>
      </w:r>
      <w:r w:rsidR="00BC5F37" w:rsidRPr="00D26585">
        <w:rPr>
          <w:lang w:val="pt-BR"/>
        </w:rPr>
        <w:t>chave, categoria ou região do Brasil</w:t>
      </w:r>
      <w:r w:rsidR="00BC5F37" w:rsidRPr="001D30C3">
        <w:rPr>
          <w:lang w:val="pt-BR"/>
        </w:rPr>
        <w:t>.</w:t>
      </w:r>
      <w:r w:rsidR="00C0411C">
        <w:rPr>
          <w:lang w:val="pt-BR"/>
        </w:rPr>
        <w:t xml:space="preserve"> [RN1] [RN2]</w:t>
      </w:r>
      <w:r w:rsidR="001D7B82">
        <w:rPr>
          <w:lang w:val="pt-BR"/>
        </w:rPr>
        <w:br/>
      </w:r>
      <w:r w:rsidR="005F340D">
        <w:rPr>
          <w:lang w:val="pt-BR"/>
        </w:rPr>
        <w:t>Opç</w:t>
      </w:r>
      <w:r w:rsidR="00C0411C">
        <w:rPr>
          <w:lang w:val="pt-BR"/>
        </w:rPr>
        <w:t>ão</w:t>
      </w:r>
      <w:r w:rsidR="005F340D">
        <w:rPr>
          <w:lang w:val="pt-BR"/>
        </w:rPr>
        <w:t xml:space="preserve">: </w:t>
      </w:r>
      <w:r w:rsidR="00BC5F37">
        <w:rPr>
          <w:lang w:val="pt-BR"/>
        </w:rPr>
        <w:t>Buscar</w:t>
      </w:r>
      <w:r w:rsidR="006242BF">
        <w:rPr>
          <w:lang w:val="pt-BR"/>
        </w:rPr>
        <w:t>.</w:t>
      </w:r>
    </w:p>
    <w:p w:rsidR="00BC1E1F" w:rsidRDefault="001139C7" w:rsidP="0083418D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="00BC5F37">
        <w:rPr>
          <w:lang w:val="pt-BR"/>
        </w:rPr>
        <w:t xml:space="preserve">O ator preenche o(s) filtro(s) desejado e clica na opção ‘Buscar’. </w:t>
      </w:r>
      <w:r w:rsidR="005E6AB6">
        <w:rPr>
          <w:lang w:val="pt-BR"/>
        </w:rPr>
        <w:t>[RN</w:t>
      </w:r>
      <w:r w:rsidR="00620DA8">
        <w:rPr>
          <w:lang w:val="pt-BR"/>
        </w:rPr>
        <w:t>3</w:t>
      </w:r>
      <w:r w:rsidR="005E6AB6">
        <w:rPr>
          <w:lang w:val="pt-BR"/>
        </w:rPr>
        <w:t>]</w:t>
      </w:r>
    </w:p>
    <w:p w:rsidR="00F67CE7" w:rsidRDefault="00F67CE7" w:rsidP="0083418D">
      <w:pPr>
        <w:pStyle w:val="Corpodetexto"/>
        <w:rPr>
          <w:lang w:val="pt-BR"/>
        </w:rPr>
      </w:pPr>
      <w:r>
        <w:rPr>
          <w:lang w:val="pt-BR"/>
        </w:rPr>
        <w:t>3. O sistema exibe toda</w:t>
      </w:r>
      <w:r w:rsidRPr="00E16D13">
        <w:rPr>
          <w:lang w:val="pt-BR"/>
        </w:rPr>
        <w:t xml:space="preserve">s </w:t>
      </w:r>
      <w:r>
        <w:rPr>
          <w:lang w:val="pt-BR"/>
        </w:rPr>
        <w:t>as palestras realizadas retornada</w:t>
      </w:r>
      <w:r w:rsidRPr="00E16D13">
        <w:rPr>
          <w:lang w:val="pt-BR"/>
        </w:rPr>
        <w:t xml:space="preserve">s após </w:t>
      </w:r>
      <w:r w:rsidR="00F86563">
        <w:rPr>
          <w:lang w:val="pt-BR"/>
        </w:rPr>
        <w:t>a busca</w:t>
      </w:r>
      <w:r>
        <w:rPr>
          <w:lang w:val="pt-BR"/>
        </w:rPr>
        <w:t xml:space="preserve"> (ordenadas por ordem decrescente de ‘Data’)</w:t>
      </w:r>
      <w:r w:rsidRPr="00E16D13">
        <w:rPr>
          <w:lang w:val="pt-BR"/>
        </w:rPr>
        <w:t xml:space="preserve"> com a</w:t>
      </w:r>
      <w:r>
        <w:rPr>
          <w:lang w:val="pt-BR"/>
        </w:rPr>
        <w:t>s</w:t>
      </w:r>
      <w:r w:rsidRPr="00E16D13">
        <w:rPr>
          <w:lang w:val="pt-BR"/>
        </w:rPr>
        <w:t xml:space="preserve"> seguinte</w:t>
      </w:r>
      <w:r>
        <w:rPr>
          <w:lang w:val="pt-BR"/>
        </w:rPr>
        <w:t>s</w:t>
      </w:r>
      <w:r w:rsidRPr="00E16D13">
        <w:rPr>
          <w:lang w:val="pt-BR"/>
        </w:rPr>
        <w:t xml:space="preserve"> informaç</w:t>
      </w:r>
      <w:r>
        <w:rPr>
          <w:lang w:val="pt-BR"/>
        </w:rPr>
        <w:t>ões</w:t>
      </w:r>
      <w:r w:rsidRPr="00E16D13">
        <w:rPr>
          <w:lang w:val="pt-BR"/>
        </w:rPr>
        <w:t>:</w:t>
      </w:r>
      <w:r>
        <w:rPr>
          <w:lang w:val="pt-BR"/>
        </w:rPr>
        <w:t xml:space="preserve"> ‘Tema’, ‘Palestrante’,</w:t>
      </w:r>
      <w:r w:rsidRPr="00E16D13">
        <w:rPr>
          <w:lang w:val="pt-BR"/>
        </w:rPr>
        <w:t xml:space="preserve"> </w:t>
      </w:r>
      <w:r>
        <w:rPr>
          <w:lang w:val="pt-BR"/>
        </w:rPr>
        <w:t>‘Data’. [RN</w:t>
      </w:r>
      <w:r w:rsidR="00F86563">
        <w:rPr>
          <w:lang w:val="pt-BR"/>
        </w:rPr>
        <w:t>4</w:t>
      </w:r>
      <w:r>
        <w:rPr>
          <w:lang w:val="pt-BR"/>
        </w:rPr>
        <w:t>]</w:t>
      </w:r>
    </w:p>
    <w:p w:rsidR="00F67CE7" w:rsidRDefault="00F67CE7" w:rsidP="0083418D">
      <w:pPr>
        <w:pStyle w:val="Corpodetexto"/>
        <w:rPr>
          <w:lang w:val="pt-BR"/>
        </w:rPr>
      </w:pPr>
      <w:r>
        <w:rPr>
          <w:lang w:val="pt-BR"/>
        </w:rPr>
        <w:t>4. O ator clica na palestra de seu interesse.</w:t>
      </w:r>
    </w:p>
    <w:p w:rsidR="00F67CE7" w:rsidRDefault="00F67CE7" w:rsidP="0083418D">
      <w:pPr>
        <w:pStyle w:val="Corpodetexto"/>
        <w:rPr>
          <w:lang w:val="pt-BR"/>
        </w:rPr>
      </w:pPr>
      <w:r>
        <w:rPr>
          <w:lang w:val="pt-BR"/>
        </w:rPr>
        <w:t>5. O sistema exibe a página com o vídeo da palestra.</w:t>
      </w:r>
    </w:p>
    <w:p w:rsidR="001F0E8D" w:rsidRPr="00773238" w:rsidRDefault="00F67CE7" w:rsidP="0083418D">
      <w:pPr>
        <w:pStyle w:val="Corpodetexto"/>
        <w:rPr>
          <w:lang w:val="pt-BR"/>
        </w:rPr>
      </w:pPr>
      <w:r>
        <w:rPr>
          <w:lang w:val="pt-BR"/>
        </w:rPr>
        <w:t>6</w:t>
      </w:r>
      <w:r w:rsidR="0071397D">
        <w:rPr>
          <w:lang w:val="pt-BR"/>
        </w:rPr>
        <w:t xml:space="preserve">. </w:t>
      </w:r>
      <w:r w:rsidR="0071397D"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BF2F80" w:rsidRDefault="001D5FA3" w:rsidP="0003426A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lastRenderedPageBreak/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C0411C" w:rsidRDefault="00C0411C" w:rsidP="009C6072">
      <w:pPr>
        <w:pStyle w:val="Corpodetexto"/>
        <w:rPr>
          <w:lang w:val="pt-BR"/>
        </w:rPr>
      </w:pPr>
      <w:r>
        <w:rPr>
          <w:lang w:val="pt-BR"/>
        </w:rPr>
        <w:t>[RN1] As opções de ‘Categoria’ são</w:t>
      </w:r>
      <w:r w:rsidR="00D726FA">
        <w:rPr>
          <w:lang w:val="pt-BR"/>
        </w:rPr>
        <w:t xml:space="preserve"> pré-definidas</w:t>
      </w:r>
      <w:r>
        <w:rPr>
          <w:lang w:val="pt-BR"/>
        </w:rPr>
        <w:t>: ‘</w:t>
      </w:r>
      <w:r w:rsidRPr="00C0411C">
        <w:rPr>
          <w:lang w:val="pt-BR"/>
        </w:rPr>
        <w:t>Alimentação e manejo animal</w:t>
      </w:r>
      <w:r>
        <w:rPr>
          <w:lang w:val="pt-BR"/>
        </w:rPr>
        <w:t>’, ‘</w:t>
      </w:r>
      <w:r w:rsidRPr="00C0411C">
        <w:rPr>
          <w:lang w:val="pt-BR"/>
        </w:rPr>
        <w:t>Bem-estar animal</w:t>
      </w:r>
      <w:r>
        <w:rPr>
          <w:lang w:val="pt-BR"/>
        </w:rPr>
        <w:t>’, ‘</w:t>
      </w:r>
      <w:r w:rsidRPr="00C0411C">
        <w:rPr>
          <w:lang w:val="pt-BR"/>
        </w:rPr>
        <w:t>Forrageiras e pastagens</w:t>
      </w:r>
      <w:r>
        <w:rPr>
          <w:lang w:val="pt-BR"/>
        </w:rPr>
        <w:t>’, ‘</w:t>
      </w:r>
      <w:r w:rsidRPr="00C0411C">
        <w:rPr>
          <w:lang w:val="pt-BR"/>
        </w:rPr>
        <w:t>Gestão da propriedade</w:t>
      </w:r>
      <w:r>
        <w:rPr>
          <w:lang w:val="pt-BR"/>
        </w:rPr>
        <w:t>’, ‘</w:t>
      </w:r>
      <w:r w:rsidRPr="00C0411C">
        <w:rPr>
          <w:lang w:val="pt-BR"/>
        </w:rPr>
        <w:t>Melhoramento genéticos e raças</w:t>
      </w:r>
      <w:r>
        <w:rPr>
          <w:lang w:val="pt-BR"/>
        </w:rPr>
        <w:t>’, ‘</w:t>
      </w:r>
      <w:r w:rsidRPr="00C0411C">
        <w:rPr>
          <w:lang w:val="pt-BR"/>
        </w:rPr>
        <w:t>Mercado do leite</w:t>
      </w:r>
      <w:r>
        <w:rPr>
          <w:lang w:val="pt-BR"/>
        </w:rPr>
        <w:t>’, ‘</w:t>
      </w:r>
      <w:r w:rsidRPr="00C0411C">
        <w:rPr>
          <w:lang w:val="pt-BR"/>
        </w:rPr>
        <w:t>Qualidade do leite e mastite</w:t>
      </w:r>
      <w:r>
        <w:rPr>
          <w:lang w:val="pt-BR"/>
        </w:rPr>
        <w:t>’, ‘</w:t>
      </w:r>
      <w:r w:rsidRPr="00C0411C">
        <w:rPr>
          <w:lang w:val="pt-BR"/>
        </w:rPr>
        <w:t>Reprodução</w:t>
      </w:r>
      <w:r>
        <w:rPr>
          <w:lang w:val="pt-BR"/>
        </w:rPr>
        <w:t>’, ‘</w:t>
      </w:r>
      <w:r w:rsidRPr="00C0411C">
        <w:rPr>
          <w:lang w:val="pt-BR"/>
        </w:rPr>
        <w:t>Sanidade: carrapatos e doenças</w:t>
      </w:r>
      <w:r>
        <w:rPr>
          <w:lang w:val="pt-BR"/>
        </w:rPr>
        <w:t>’.</w:t>
      </w:r>
    </w:p>
    <w:p w:rsidR="00C0411C" w:rsidRDefault="00C0411C" w:rsidP="009C6072">
      <w:pPr>
        <w:pStyle w:val="Corpodetexto"/>
        <w:rPr>
          <w:lang w:val="pt-BR"/>
        </w:rPr>
      </w:pPr>
      <w:r>
        <w:rPr>
          <w:lang w:val="pt-BR"/>
        </w:rPr>
        <w:t>[RN2] As opções de ‘região do Brasil’ são</w:t>
      </w:r>
      <w:r w:rsidR="00D726FA">
        <w:rPr>
          <w:lang w:val="pt-BR"/>
        </w:rPr>
        <w:t xml:space="preserve"> pré-definidas</w:t>
      </w:r>
      <w:r>
        <w:rPr>
          <w:lang w:val="pt-BR"/>
        </w:rPr>
        <w:t>: ‘</w:t>
      </w:r>
      <w:r w:rsidRPr="00C0411C">
        <w:rPr>
          <w:lang w:val="pt-BR"/>
        </w:rPr>
        <w:t>Centro Oeste</w:t>
      </w:r>
      <w:r>
        <w:rPr>
          <w:lang w:val="pt-BR"/>
        </w:rPr>
        <w:t>’, ‘Nordeste’, ‘Norte’, ‘Sudeste’, ‘Sul’.</w:t>
      </w:r>
    </w:p>
    <w:p w:rsidR="00620DA8" w:rsidRDefault="00620DA8" w:rsidP="009C6072">
      <w:pPr>
        <w:pStyle w:val="Corpodetexto"/>
        <w:rPr>
          <w:lang w:val="pt-BR"/>
        </w:rPr>
      </w:pPr>
      <w:r>
        <w:rPr>
          <w:lang w:val="pt-BR"/>
        </w:rPr>
        <w:t>[RN3] Os campos de filtro são opcionais. Se nada for preenchido, todos os registros deverão ser retornados.</w:t>
      </w:r>
    </w:p>
    <w:p w:rsidR="00F86563" w:rsidRDefault="00F86563" w:rsidP="009C6072">
      <w:pPr>
        <w:pStyle w:val="Corpodetexto"/>
        <w:rPr>
          <w:lang w:val="pt-BR"/>
        </w:rPr>
      </w:pPr>
      <w:r>
        <w:rPr>
          <w:lang w:val="pt-BR"/>
        </w:rPr>
        <w:t xml:space="preserve">[RN4]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6242BF" w:rsidRPr="00A230DE" w:rsidRDefault="006242BF" w:rsidP="009C6072">
      <w:pPr>
        <w:pStyle w:val="Corpodetexto"/>
        <w:rPr>
          <w:lang w:val="pt-BR"/>
        </w:rPr>
      </w:pPr>
    </w:p>
    <w:sectPr w:rsidR="006242BF" w:rsidRPr="00A230DE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58C" w:rsidRDefault="0068258C">
      <w:pPr>
        <w:spacing w:line="240" w:lineRule="auto"/>
      </w:pPr>
      <w:r>
        <w:separator/>
      </w:r>
    </w:p>
  </w:endnote>
  <w:endnote w:type="continuationSeparator" w:id="0">
    <w:p w:rsidR="0068258C" w:rsidRDefault="00682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68258C">
            <w:fldChar w:fldCharType="begin"/>
          </w:r>
          <w:r w:rsidR="0068258C">
            <w:instrText xml:space="preserve"> DOCPROPERTY "Company"  \* MERGEFORMAT </w:instrText>
          </w:r>
          <w:r w:rsidR="0068258C">
            <w:fldChar w:fldCharType="separate"/>
          </w:r>
          <w:r w:rsidR="00B323F6">
            <w:t>PFP Leonardo Gravina</w:t>
          </w:r>
          <w:r w:rsidR="0068258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0A0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920A02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58C" w:rsidRDefault="0068258C">
      <w:pPr>
        <w:spacing w:line="240" w:lineRule="auto"/>
      </w:pPr>
      <w:r>
        <w:separator/>
      </w:r>
    </w:p>
  </w:footnote>
  <w:footnote w:type="continuationSeparator" w:id="0">
    <w:p w:rsidR="0068258C" w:rsidRDefault="00682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68258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testar </w:t>
          </w:r>
          <w:r w:rsidR="009E5D4A" w:rsidRPr="00B068BF">
            <w:rPr>
              <w:i/>
            </w:rPr>
            <w:t>live streams</w:t>
          </w:r>
          <w:r w:rsidR="009E5D4A">
            <w:t xml:space="preserve"> de compartilhamento de conhecimento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920A02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68258C" w:rsidP="00920A0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20A02">
            <w:t xml:space="preserve">Especificação de Caso de Uso: </w:t>
          </w:r>
          <w:r w:rsidR="00925BC4">
            <w:t>Buscar</w:t>
          </w:r>
          <w:r w:rsidR="00A9352E" w:rsidRPr="00A9352E">
            <w:rPr>
              <w:i/>
            </w:rPr>
            <w:t xml:space="preserve"> </w:t>
          </w:r>
          <w:r w:rsidR="005D3F21">
            <w:t>palestra realizada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8A5E02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920A02">
            <w:rPr>
              <w:lang w:val="pt-BR"/>
            </w:rPr>
            <w:t>28/jun/20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527392">
          <w:r>
            <w:rPr>
              <w:lang w:val="pt-BR"/>
            </w:rPr>
            <w:t>PFPLG-UC0</w:t>
          </w:r>
          <w:r w:rsidR="00527392">
            <w:rPr>
              <w:lang w:val="pt-BR"/>
            </w:rPr>
            <w:t>8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3426A"/>
    <w:rsid w:val="00065EDC"/>
    <w:rsid w:val="00066B42"/>
    <w:rsid w:val="000F6EF2"/>
    <w:rsid w:val="00102219"/>
    <w:rsid w:val="001139C7"/>
    <w:rsid w:val="001469B7"/>
    <w:rsid w:val="001506E7"/>
    <w:rsid w:val="0017064E"/>
    <w:rsid w:val="00186207"/>
    <w:rsid w:val="001933DB"/>
    <w:rsid w:val="001D30C3"/>
    <w:rsid w:val="001D5FA3"/>
    <w:rsid w:val="001D7B82"/>
    <w:rsid w:val="001F0CE1"/>
    <w:rsid w:val="001F0E8D"/>
    <w:rsid w:val="00201E75"/>
    <w:rsid w:val="002211E4"/>
    <w:rsid w:val="002B21CA"/>
    <w:rsid w:val="002D452F"/>
    <w:rsid w:val="002D45A9"/>
    <w:rsid w:val="002E04B3"/>
    <w:rsid w:val="00375431"/>
    <w:rsid w:val="003B36C5"/>
    <w:rsid w:val="003D18D7"/>
    <w:rsid w:val="00402DA1"/>
    <w:rsid w:val="00427D75"/>
    <w:rsid w:val="00431489"/>
    <w:rsid w:val="0043344D"/>
    <w:rsid w:val="00447C35"/>
    <w:rsid w:val="00456F98"/>
    <w:rsid w:val="00457B70"/>
    <w:rsid w:val="00487282"/>
    <w:rsid w:val="004E7EB6"/>
    <w:rsid w:val="00527392"/>
    <w:rsid w:val="005A04FE"/>
    <w:rsid w:val="005A78D1"/>
    <w:rsid w:val="005B1870"/>
    <w:rsid w:val="005C536B"/>
    <w:rsid w:val="005D3F21"/>
    <w:rsid w:val="005E6AB6"/>
    <w:rsid w:val="005E7ED6"/>
    <w:rsid w:val="005F340D"/>
    <w:rsid w:val="006020F4"/>
    <w:rsid w:val="00620DA8"/>
    <w:rsid w:val="006242BF"/>
    <w:rsid w:val="0068258C"/>
    <w:rsid w:val="006C59FA"/>
    <w:rsid w:val="006C7483"/>
    <w:rsid w:val="006F1535"/>
    <w:rsid w:val="0071397D"/>
    <w:rsid w:val="007264C9"/>
    <w:rsid w:val="007603EF"/>
    <w:rsid w:val="00773238"/>
    <w:rsid w:val="00790656"/>
    <w:rsid w:val="00827BF1"/>
    <w:rsid w:val="0083418D"/>
    <w:rsid w:val="008413A8"/>
    <w:rsid w:val="008622D5"/>
    <w:rsid w:val="00862406"/>
    <w:rsid w:val="00862613"/>
    <w:rsid w:val="0089154D"/>
    <w:rsid w:val="00893FFA"/>
    <w:rsid w:val="008949B8"/>
    <w:rsid w:val="008A5E02"/>
    <w:rsid w:val="008A60CF"/>
    <w:rsid w:val="008B1AB8"/>
    <w:rsid w:val="008C0EE6"/>
    <w:rsid w:val="008C1E70"/>
    <w:rsid w:val="008E5A9A"/>
    <w:rsid w:val="00920A02"/>
    <w:rsid w:val="00925BC4"/>
    <w:rsid w:val="0096332B"/>
    <w:rsid w:val="009761C1"/>
    <w:rsid w:val="00987087"/>
    <w:rsid w:val="009C6072"/>
    <w:rsid w:val="009E5D4A"/>
    <w:rsid w:val="009E7E91"/>
    <w:rsid w:val="00A102F2"/>
    <w:rsid w:val="00A1193B"/>
    <w:rsid w:val="00A22BE6"/>
    <w:rsid w:val="00A230DE"/>
    <w:rsid w:val="00A40AE7"/>
    <w:rsid w:val="00A5702C"/>
    <w:rsid w:val="00A64D6E"/>
    <w:rsid w:val="00A74688"/>
    <w:rsid w:val="00A9352E"/>
    <w:rsid w:val="00AD2E51"/>
    <w:rsid w:val="00B01192"/>
    <w:rsid w:val="00B068BF"/>
    <w:rsid w:val="00B31288"/>
    <w:rsid w:val="00B323F6"/>
    <w:rsid w:val="00B615A1"/>
    <w:rsid w:val="00B82E50"/>
    <w:rsid w:val="00BA0BD7"/>
    <w:rsid w:val="00BB5252"/>
    <w:rsid w:val="00BC1E1F"/>
    <w:rsid w:val="00BC5F37"/>
    <w:rsid w:val="00BC78DB"/>
    <w:rsid w:val="00BE141A"/>
    <w:rsid w:val="00BE4A48"/>
    <w:rsid w:val="00BE7841"/>
    <w:rsid w:val="00BF2F80"/>
    <w:rsid w:val="00C0411C"/>
    <w:rsid w:val="00C117CD"/>
    <w:rsid w:val="00C5729F"/>
    <w:rsid w:val="00CA507E"/>
    <w:rsid w:val="00CB33D9"/>
    <w:rsid w:val="00CC2EC4"/>
    <w:rsid w:val="00CC70B1"/>
    <w:rsid w:val="00CD37A5"/>
    <w:rsid w:val="00CE7E3E"/>
    <w:rsid w:val="00D00EC6"/>
    <w:rsid w:val="00D26585"/>
    <w:rsid w:val="00D43A60"/>
    <w:rsid w:val="00D44E12"/>
    <w:rsid w:val="00D61B13"/>
    <w:rsid w:val="00D71E60"/>
    <w:rsid w:val="00D726FA"/>
    <w:rsid w:val="00DF2714"/>
    <w:rsid w:val="00E16D13"/>
    <w:rsid w:val="00EB311E"/>
    <w:rsid w:val="00EC651F"/>
    <w:rsid w:val="00ED45A5"/>
    <w:rsid w:val="00EE20D5"/>
    <w:rsid w:val="00EE55FE"/>
    <w:rsid w:val="00F02B53"/>
    <w:rsid w:val="00F25192"/>
    <w:rsid w:val="00F46979"/>
    <w:rsid w:val="00F61FA4"/>
    <w:rsid w:val="00F67CE7"/>
    <w:rsid w:val="00F86563"/>
    <w:rsid w:val="00FA4825"/>
    <w:rsid w:val="00FD7701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3D08-2774-4753-A1FC-0965088A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429</TotalTime>
  <Pages>5</Pages>
  <Words>399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110</cp:revision>
  <dcterms:created xsi:type="dcterms:W3CDTF">2016-04-19T13:05:00Z</dcterms:created>
  <dcterms:modified xsi:type="dcterms:W3CDTF">2020-05-03T01:37:00Z</dcterms:modified>
</cp:coreProperties>
</file>