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1C59F4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5E02">
        <w:t xml:space="preserve">Sistema web para testar </w:t>
      </w:r>
      <w:r w:rsidR="008A5E02" w:rsidRPr="00BB1828">
        <w:rPr>
          <w:i/>
        </w:rPr>
        <w:t>live streams</w:t>
      </w:r>
      <w:r w:rsidR="008A5E02">
        <w:t xml:space="preserve"> de compartilhamento de conhecimento</w:t>
      </w:r>
      <w:r>
        <w:fldChar w:fldCharType="end"/>
      </w:r>
    </w:p>
    <w:p w:rsidR="00F46979" w:rsidRDefault="001C59F4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870DB">
        <w:t xml:space="preserve">Especificação de Caso de Uso: </w:t>
      </w:r>
      <w:r w:rsidR="00A9352E">
        <w:t xml:space="preserve">Assistir </w:t>
      </w:r>
      <w:r w:rsidR="00A9352E" w:rsidRPr="00A9352E">
        <w:rPr>
          <w:i/>
        </w:rPr>
        <w:t>live stream</w:t>
      </w:r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7870D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7870D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70DB" w:rsidTr="007870D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7870DB" w:rsidTr="007870D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0DB" w:rsidRDefault="007870DB" w:rsidP="007870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1D30C3">
        <w:t xml:space="preserve">Assistir </w:t>
      </w:r>
      <w:r w:rsidR="001D30C3" w:rsidRPr="001D30C3">
        <w:rPr>
          <w:i/>
        </w:rPr>
        <w:t>live stream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40AE7">
        <w:rPr>
          <w:noProof/>
          <w:lang w:val="pt-BR"/>
        </w:rPr>
        <w:t>4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C117CD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C117CD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1C59F4">
        <w:lastRenderedPageBreak/>
        <w:fldChar w:fldCharType="begin"/>
      </w:r>
      <w:r w:rsidR="001C59F4">
        <w:instrText xml:space="preserve">TITLE  \* MERGEFORMAT </w:instrText>
      </w:r>
      <w:r w:rsidR="001C59F4">
        <w:fldChar w:fldCharType="separate"/>
      </w:r>
      <w:r w:rsidR="007870DB">
        <w:t xml:space="preserve">Especificação de Caso de Uso: </w:t>
      </w:r>
      <w:r w:rsidR="001D30C3">
        <w:t xml:space="preserve">Assistir </w:t>
      </w:r>
      <w:r w:rsidR="001D30C3" w:rsidRPr="001D30C3">
        <w:rPr>
          <w:i/>
        </w:rPr>
        <w:t>live stream</w:t>
      </w:r>
      <w:r w:rsidR="001C59F4">
        <w:fldChar w:fldCharType="end"/>
      </w:r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1D30C3" w:rsidP="00375431">
      <w:pPr>
        <w:pStyle w:val="Ttulo1"/>
        <w:ind w:left="378" w:hanging="360"/>
      </w:pPr>
      <w:bookmarkStart w:id="3" w:name="_Toc425054504"/>
      <w:bookmarkStart w:id="4" w:name="_Toc423410238"/>
      <w:r>
        <w:t xml:space="preserve">Assistir </w:t>
      </w:r>
      <w:r w:rsidRPr="001D30C3">
        <w:rPr>
          <w:i/>
        </w:rPr>
        <w:t>live stream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1D30C3" w:rsidP="00BE4A48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assista </w:t>
      </w:r>
      <w:r w:rsidRPr="001D30C3">
        <w:rPr>
          <w:i/>
          <w:lang w:val="pt-BR"/>
        </w:rPr>
        <w:t>live streams</w:t>
      </w:r>
      <w:r w:rsidRPr="001D30C3">
        <w:rPr>
          <w:lang w:val="pt-BR"/>
        </w:rPr>
        <w:t xml:space="preserve"> </w:t>
      </w:r>
      <w:r w:rsidR="004220E9">
        <w:rPr>
          <w:lang w:val="pt-BR"/>
        </w:rPr>
        <w:t xml:space="preserve">e </w:t>
      </w:r>
      <w:r w:rsidRPr="001D30C3">
        <w:rPr>
          <w:lang w:val="pt-BR"/>
        </w:rPr>
        <w:t>intera</w:t>
      </w:r>
      <w:r w:rsidR="004220E9">
        <w:rPr>
          <w:lang w:val="pt-BR"/>
        </w:rPr>
        <w:t>ja</w:t>
      </w:r>
      <w:r w:rsidRPr="001D30C3">
        <w:rPr>
          <w:lang w:val="pt-BR"/>
        </w:rPr>
        <w:t xml:space="preserve"> com outros membros e o palestrante por meio de </w:t>
      </w:r>
      <w:r w:rsidRPr="001D30C3">
        <w:rPr>
          <w:i/>
          <w:lang w:val="pt-BR"/>
        </w:rPr>
        <w:t>chat</w:t>
      </w:r>
      <w:r w:rsidRPr="001D30C3">
        <w:rPr>
          <w:lang w:val="pt-BR"/>
        </w:rPr>
        <w:t xml:space="preserve"> de texto.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A1193B">
        <w:rPr>
          <w:lang w:val="pt-BR"/>
        </w:rPr>
        <w:t>anônimo</w:t>
      </w:r>
      <w:r w:rsidR="00F935B6">
        <w:rPr>
          <w:lang w:val="pt-BR"/>
        </w:rPr>
        <w:t>,</w:t>
      </w:r>
      <w:r w:rsidR="00A1193B">
        <w:rPr>
          <w:lang w:val="pt-BR"/>
        </w:rPr>
        <w:t xml:space="preserve"> usuário autenticado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4220E9" w:rsidP="004220E9">
      <w:pPr>
        <w:pStyle w:val="Corpodetexto"/>
        <w:rPr>
          <w:lang w:val="pt-BR"/>
        </w:rPr>
      </w:pPr>
      <w:r>
        <w:rPr>
          <w:lang w:val="pt-BR"/>
        </w:rPr>
        <w:t xml:space="preserve">Para enviar comentários no </w:t>
      </w:r>
      <w:r w:rsidRPr="004220E9">
        <w:rPr>
          <w:i/>
          <w:lang w:val="pt-BR"/>
        </w:rPr>
        <w:t>chat</w:t>
      </w:r>
      <w:r>
        <w:rPr>
          <w:lang w:val="pt-BR"/>
        </w:rPr>
        <w:t xml:space="preserve"> o usuário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1F0CE1" w:rsidP="00375431">
      <w:pPr>
        <w:pStyle w:val="Corpodetexto"/>
        <w:rPr>
          <w:lang w:val="pt-BR"/>
        </w:rPr>
      </w:pPr>
      <w:r>
        <w:rPr>
          <w:lang w:val="pt-BR"/>
        </w:rPr>
        <w:t>Alta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37616D" w:rsidP="00375431">
      <w:pPr>
        <w:pStyle w:val="Corpodetexto"/>
        <w:rPr>
          <w:lang w:val="pt-BR"/>
        </w:rPr>
      </w:pPr>
      <w:r>
        <w:rPr>
          <w:lang w:val="pt-BR"/>
        </w:rPr>
        <w:t>Média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EE20D5" w:rsidRDefault="00427D75" w:rsidP="001469B7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1469B7" w:rsidRPr="001469B7">
        <w:rPr>
          <w:lang w:val="pt-BR"/>
        </w:rPr>
        <w:t xml:space="preserve">acessa a </w:t>
      </w:r>
      <w:r w:rsidR="001D30C3">
        <w:rPr>
          <w:lang w:val="pt-BR"/>
        </w:rPr>
        <w:t>página</w:t>
      </w:r>
      <w:r w:rsidR="001469B7" w:rsidRPr="001469B7">
        <w:rPr>
          <w:lang w:val="pt-BR"/>
        </w:rPr>
        <w:t xml:space="preserve"> do sistema</w:t>
      </w:r>
      <w:r w:rsidR="001469B7">
        <w:rPr>
          <w:lang w:val="pt-BR"/>
        </w:rPr>
        <w:t xml:space="preserve"> web</w:t>
      </w:r>
      <w:r w:rsidR="001D30C3">
        <w:rPr>
          <w:lang w:val="pt-BR"/>
        </w:rPr>
        <w:t xml:space="preserve"> para assistir a </w:t>
      </w:r>
      <w:r w:rsidR="001D30C3" w:rsidRPr="001D30C3">
        <w:rPr>
          <w:i/>
          <w:lang w:val="pt-BR"/>
        </w:rPr>
        <w:t>live stream</w:t>
      </w:r>
      <w:r w:rsidR="001469B7" w:rsidRPr="001469B7">
        <w:rPr>
          <w:lang w:val="pt-BR"/>
        </w:rPr>
        <w:t>.</w:t>
      </w:r>
    </w:p>
    <w:p w:rsidR="001469B7" w:rsidRDefault="001469B7" w:rsidP="001469B7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BC1E1F" w:rsidRDefault="00773238" w:rsidP="008341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1D7B82" w:rsidRPr="001D7B82">
        <w:rPr>
          <w:lang w:val="pt-BR"/>
        </w:rPr>
        <w:t>O sistema exibe</w:t>
      </w:r>
      <w:r w:rsidR="005E6AB6">
        <w:rPr>
          <w:lang w:val="pt-BR"/>
        </w:rPr>
        <w:t xml:space="preserve"> a página com</w:t>
      </w:r>
      <w:r w:rsidR="001D7B82" w:rsidRPr="001D7B82">
        <w:rPr>
          <w:lang w:val="pt-BR"/>
        </w:rPr>
        <w:t xml:space="preserve"> </w:t>
      </w:r>
      <w:r w:rsidR="005E6AB6">
        <w:rPr>
          <w:lang w:val="pt-BR"/>
        </w:rPr>
        <w:t xml:space="preserve">o vídeo da transmissão ao vivo e logo abaixo o </w:t>
      </w:r>
      <w:r w:rsidR="005E6AB6" w:rsidRPr="005E6AB6">
        <w:rPr>
          <w:i/>
          <w:lang w:val="pt-BR"/>
        </w:rPr>
        <w:t>chat</w:t>
      </w:r>
      <w:r w:rsidR="005E6AB6">
        <w:rPr>
          <w:lang w:val="pt-BR"/>
        </w:rPr>
        <w:t xml:space="preserve"> para interação entre os participantes</w:t>
      </w:r>
      <w:r w:rsidR="009C6072">
        <w:rPr>
          <w:lang w:val="pt-BR"/>
        </w:rPr>
        <w:t>.</w:t>
      </w:r>
      <w:r w:rsidR="001D7B82">
        <w:rPr>
          <w:lang w:val="pt-BR"/>
        </w:rPr>
        <w:br/>
      </w:r>
      <w:r w:rsidR="005F340D">
        <w:rPr>
          <w:lang w:val="pt-BR"/>
        </w:rPr>
        <w:t>Opç</w:t>
      </w:r>
      <w:r w:rsidR="001D7B82">
        <w:rPr>
          <w:lang w:val="pt-BR"/>
        </w:rPr>
        <w:t>ões</w:t>
      </w:r>
      <w:r w:rsidR="005F340D">
        <w:rPr>
          <w:lang w:val="pt-BR"/>
        </w:rPr>
        <w:t xml:space="preserve">: </w:t>
      </w:r>
      <w:r w:rsidR="005E6AB6">
        <w:rPr>
          <w:lang w:val="pt-BR"/>
        </w:rPr>
        <w:t>Assistir o vídeo</w:t>
      </w:r>
      <w:r w:rsidR="001D7B82">
        <w:rPr>
          <w:lang w:val="pt-BR"/>
        </w:rPr>
        <w:t>,</w:t>
      </w:r>
      <w:r w:rsidR="001D7B82" w:rsidRPr="001D7B82">
        <w:rPr>
          <w:lang w:val="pt-BR"/>
        </w:rPr>
        <w:t xml:space="preserve"> </w:t>
      </w:r>
      <w:r w:rsidR="00862406">
        <w:rPr>
          <w:lang w:val="pt-BR"/>
        </w:rPr>
        <w:t>Enviar</w:t>
      </w:r>
      <w:r w:rsidR="005E6AB6">
        <w:rPr>
          <w:lang w:val="pt-BR"/>
        </w:rPr>
        <w:t xml:space="preserve"> um comentário no </w:t>
      </w:r>
      <w:r w:rsidR="005E6AB6" w:rsidRPr="005E6AB6">
        <w:rPr>
          <w:i/>
          <w:lang w:val="pt-BR"/>
        </w:rPr>
        <w:t>chat</w:t>
      </w:r>
      <w:r w:rsidR="005E6AB6">
        <w:rPr>
          <w:lang w:val="pt-BR"/>
        </w:rPr>
        <w:t>, Compartilhar a p</w:t>
      </w:r>
      <w:r w:rsidR="006242BF">
        <w:rPr>
          <w:lang w:val="pt-BR"/>
        </w:rPr>
        <w:t>ágina em suas redes sociais.</w:t>
      </w:r>
    </w:p>
    <w:p w:rsidR="00BC1E1F" w:rsidRDefault="001139C7" w:rsidP="0083418D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="0083418D" w:rsidRPr="0083418D">
        <w:rPr>
          <w:lang w:val="pt-BR"/>
        </w:rPr>
        <w:t xml:space="preserve">O ator </w:t>
      </w:r>
      <w:r w:rsidR="005E6AB6">
        <w:rPr>
          <w:lang w:val="pt-BR"/>
        </w:rPr>
        <w:t>assiste o vídeo</w:t>
      </w:r>
      <w:r w:rsidR="009C6072">
        <w:rPr>
          <w:lang w:val="pt-BR"/>
        </w:rPr>
        <w:t>. [A1]</w:t>
      </w:r>
      <w:r w:rsidR="005E6AB6">
        <w:rPr>
          <w:lang w:val="pt-BR"/>
        </w:rPr>
        <w:t xml:space="preserve"> [A2] [RN1]</w:t>
      </w:r>
      <w:r w:rsidR="006242BF">
        <w:rPr>
          <w:lang w:val="pt-BR"/>
        </w:rPr>
        <w:t xml:space="preserve"> [RN2]</w:t>
      </w:r>
    </w:p>
    <w:p w:rsidR="001F0E8D" w:rsidRPr="00773238" w:rsidRDefault="006C7483" w:rsidP="0083418D">
      <w:pPr>
        <w:pStyle w:val="Corpodetexto"/>
        <w:rPr>
          <w:lang w:val="pt-BR"/>
        </w:rPr>
      </w:pPr>
      <w:r>
        <w:rPr>
          <w:lang w:val="pt-BR"/>
        </w:rPr>
        <w:t>3</w:t>
      </w:r>
      <w:r w:rsidR="0071397D">
        <w:rPr>
          <w:lang w:val="pt-BR"/>
        </w:rPr>
        <w:t xml:space="preserve">. </w:t>
      </w:r>
      <w:r w:rsidR="0071397D"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CC2EC4" w:rsidRDefault="00F61FA4" w:rsidP="00CC2EC4">
      <w:pPr>
        <w:pStyle w:val="Corpodetexto"/>
        <w:rPr>
          <w:lang w:val="pt-BR"/>
        </w:rPr>
      </w:pPr>
      <w:r>
        <w:rPr>
          <w:lang w:val="pt-BR"/>
        </w:rPr>
        <w:t xml:space="preserve">[A1] </w:t>
      </w:r>
      <w:r w:rsidR="00456F98" w:rsidRPr="00456F98">
        <w:rPr>
          <w:lang w:val="pt-BR"/>
        </w:rPr>
        <w:t>O ator</w:t>
      </w:r>
      <w:r w:rsidR="006C7483">
        <w:rPr>
          <w:lang w:val="pt-BR"/>
        </w:rPr>
        <w:t xml:space="preserve"> </w:t>
      </w:r>
      <w:r w:rsidR="00862406">
        <w:rPr>
          <w:lang w:val="pt-BR"/>
        </w:rPr>
        <w:t>envia</w:t>
      </w:r>
      <w:r w:rsidR="006C7483">
        <w:rPr>
          <w:lang w:val="pt-BR"/>
        </w:rPr>
        <w:t xml:space="preserve"> um comentário no </w:t>
      </w:r>
      <w:r w:rsidR="006C7483" w:rsidRPr="006C7483">
        <w:rPr>
          <w:i/>
          <w:lang w:val="pt-BR"/>
        </w:rPr>
        <w:t>chat</w:t>
      </w:r>
      <w:r w:rsidR="00456F98" w:rsidRPr="00456F98">
        <w:rPr>
          <w:lang w:val="pt-BR"/>
        </w:rPr>
        <w:t>.</w:t>
      </w:r>
      <w:r w:rsidR="006C7483">
        <w:rPr>
          <w:lang w:val="pt-BR"/>
        </w:rPr>
        <w:t xml:space="preserve"> [</w:t>
      </w:r>
      <w:r w:rsidR="006242BF">
        <w:rPr>
          <w:lang w:val="pt-BR"/>
        </w:rPr>
        <w:t>RN3</w:t>
      </w:r>
      <w:r w:rsidR="006C7483">
        <w:rPr>
          <w:lang w:val="pt-BR"/>
        </w:rPr>
        <w:t>]</w:t>
      </w:r>
      <w:r w:rsidR="006242BF">
        <w:rPr>
          <w:lang w:val="pt-BR"/>
        </w:rPr>
        <w:t xml:space="preserve"> [RN4</w:t>
      </w:r>
      <w:r w:rsidR="006C7483">
        <w:rPr>
          <w:lang w:val="pt-BR"/>
        </w:rPr>
        <w:t xml:space="preserve">] </w:t>
      </w:r>
      <w:r w:rsidR="00A1193B">
        <w:rPr>
          <w:lang w:val="pt-BR"/>
        </w:rPr>
        <w:t>[RN5]</w:t>
      </w:r>
      <w:r w:rsidR="00CC2EC4">
        <w:rPr>
          <w:lang w:val="pt-BR"/>
        </w:rPr>
        <w:br/>
        <w:t xml:space="preserve">1. </w:t>
      </w:r>
      <w:r w:rsidR="00CC2EC4" w:rsidRPr="00CC2EC4">
        <w:rPr>
          <w:lang w:val="pt-BR"/>
        </w:rPr>
        <w:t xml:space="preserve">O sistema </w:t>
      </w:r>
      <w:r w:rsidR="006242BF">
        <w:rPr>
          <w:lang w:val="pt-BR"/>
        </w:rPr>
        <w:t>valida o comentário</w:t>
      </w:r>
      <w:r w:rsidR="00CC2EC4" w:rsidRPr="00CC2EC4">
        <w:rPr>
          <w:lang w:val="pt-BR"/>
        </w:rPr>
        <w:t>.</w:t>
      </w:r>
      <w:r w:rsidR="00A1193B">
        <w:rPr>
          <w:lang w:val="pt-BR"/>
        </w:rPr>
        <w:t xml:space="preserve"> [RN6</w:t>
      </w:r>
      <w:r w:rsidR="006242BF">
        <w:rPr>
          <w:lang w:val="pt-BR"/>
        </w:rPr>
        <w:t>]</w:t>
      </w:r>
    </w:p>
    <w:p w:rsidR="006242BF" w:rsidRDefault="006242BF" w:rsidP="00CC2EC4">
      <w:pPr>
        <w:pStyle w:val="Corpodetexto"/>
        <w:rPr>
          <w:lang w:val="pt-BR"/>
        </w:rPr>
      </w:pPr>
      <w:r>
        <w:rPr>
          <w:lang w:val="pt-BR"/>
        </w:rPr>
        <w:t xml:space="preserve">2. O sistema exibe o comentário no </w:t>
      </w:r>
      <w:r w:rsidRPr="006242BF">
        <w:rPr>
          <w:i/>
          <w:lang w:val="pt-BR"/>
        </w:rPr>
        <w:t>chat</w:t>
      </w:r>
      <w:r>
        <w:rPr>
          <w:lang w:val="pt-BR"/>
        </w:rPr>
        <w:t xml:space="preserve"> para os demais participantes.</w:t>
      </w:r>
    </w:p>
    <w:p w:rsidR="008E5A9A" w:rsidRDefault="006242BF" w:rsidP="00FA4825">
      <w:pPr>
        <w:pStyle w:val="Corpodetexto"/>
        <w:rPr>
          <w:lang w:val="pt-BR"/>
        </w:rPr>
      </w:pPr>
      <w:r>
        <w:rPr>
          <w:lang w:val="pt-BR"/>
        </w:rPr>
        <w:t>3</w:t>
      </w:r>
      <w:r w:rsidR="00FA4825" w:rsidRPr="00FA4825">
        <w:rPr>
          <w:lang w:val="pt-BR"/>
        </w:rPr>
        <w:t xml:space="preserve">. O sistema retorna para o passo 1 do </w:t>
      </w:r>
      <w:r w:rsidR="00FA4825">
        <w:rPr>
          <w:lang w:val="pt-BR"/>
        </w:rPr>
        <w:t>F</w:t>
      </w:r>
      <w:r w:rsidR="00FA4825" w:rsidRPr="00FA4825">
        <w:rPr>
          <w:lang w:val="pt-BR"/>
        </w:rPr>
        <w:t xml:space="preserve">luxo </w:t>
      </w:r>
      <w:r w:rsidR="00FA4825">
        <w:rPr>
          <w:lang w:val="pt-BR"/>
        </w:rPr>
        <w:t>básico</w:t>
      </w:r>
      <w:r w:rsidR="00B01192">
        <w:rPr>
          <w:lang w:val="pt-BR"/>
        </w:rPr>
        <w:t>.</w:t>
      </w:r>
    </w:p>
    <w:p w:rsidR="008E5A9A" w:rsidRPr="008E5A9A" w:rsidRDefault="008E5A9A" w:rsidP="008E5A9A">
      <w:pPr>
        <w:pStyle w:val="Corpodetexto"/>
        <w:rPr>
          <w:lang w:val="pt-BR"/>
        </w:rPr>
      </w:pPr>
      <w:r>
        <w:rPr>
          <w:lang w:val="pt-BR"/>
        </w:rPr>
        <w:t xml:space="preserve">[A2] </w:t>
      </w:r>
      <w:r w:rsidR="006242BF">
        <w:rPr>
          <w:lang w:val="pt-BR"/>
        </w:rPr>
        <w:t>O ator compartilha a página em suas redes sociais</w:t>
      </w:r>
      <w:r w:rsidRPr="008E5A9A">
        <w:rPr>
          <w:lang w:val="pt-BR"/>
        </w:rPr>
        <w:t>.</w:t>
      </w:r>
      <w:r w:rsidR="00A1193B">
        <w:rPr>
          <w:lang w:val="pt-BR"/>
        </w:rPr>
        <w:t xml:space="preserve"> [RN7</w:t>
      </w:r>
      <w:r w:rsidR="006242BF">
        <w:rPr>
          <w:lang w:val="pt-BR"/>
        </w:rPr>
        <w:t>]</w:t>
      </w:r>
      <w:r w:rsidR="00487282">
        <w:rPr>
          <w:lang w:val="pt-BR"/>
        </w:rPr>
        <w:br/>
      </w:r>
      <w:r w:rsidRPr="008E5A9A">
        <w:rPr>
          <w:lang w:val="pt-BR"/>
        </w:rPr>
        <w:t xml:space="preserve">1. O sistema apresenta </w:t>
      </w:r>
      <w:r w:rsidR="006242BF">
        <w:rPr>
          <w:lang w:val="pt-BR"/>
        </w:rPr>
        <w:t>uma tela para o usuário fazer o compartilhamento</w:t>
      </w:r>
      <w:r w:rsidRPr="008E5A9A">
        <w:rPr>
          <w:lang w:val="pt-BR"/>
        </w:rPr>
        <w:t>.</w:t>
      </w:r>
      <w:r w:rsidR="006242BF">
        <w:rPr>
          <w:lang w:val="pt-BR"/>
        </w:rPr>
        <w:t xml:space="preserve"> [RN</w:t>
      </w:r>
      <w:r w:rsidR="00A1193B">
        <w:rPr>
          <w:lang w:val="pt-BR"/>
        </w:rPr>
        <w:t>8</w:t>
      </w:r>
      <w:r w:rsidR="006242BF">
        <w:rPr>
          <w:lang w:val="pt-BR"/>
        </w:rPr>
        <w:t>]</w:t>
      </w:r>
    </w:p>
    <w:p w:rsidR="00BF2F80" w:rsidRDefault="008E5A9A" w:rsidP="0003426A">
      <w:pPr>
        <w:pStyle w:val="Corpodetexto"/>
        <w:rPr>
          <w:lang w:val="pt-BR"/>
        </w:rPr>
      </w:pPr>
      <w:r w:rsidRPr="008E5A9A">
        <w:rPr>
          <w:lang w:val="pt-BR"/>
        </w:rPr>
        <w:t>2. O sis</w:t>
      </w:r>
      <w:r w:rsidR="00D61B13">
        <w:rPr>
          <w:lang w:val="pt-BR"/>
        </w:rPr>
        <w:t>tema retorna para o passo 1 do F</w:t>
      </w:r>
      <w:r w:rsidRPr="008E5A9A">
        <w:rPr>
          <w:lang w:val="pt-BR"/>
        </w:rPr>
        <w:t xml:space="preserve">luxo </w:t>
      </w:r>
      <w:r w:rsidR="00D61B13">
        <w:rPr>
          <w:lang w:val="pt-BR"/>
        </w:rPr>
        <w:t>básico</w:t>
      </w:r>
      <w:r w:rsidRPr="008E5A9A">
        <w:rPr>
          <w:lang w:val="pt-BR"/>
        </w:rPr>
        <w:t>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lastRenderedPageBreak/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6242BF" w:rsidRDefault="005A04FE" w:rsidP="009C6072">
      <w:pPr>
        <w:pStyle w:val="Corpodetexto"/>
        <w:rPr>
          <w:lang w:val="pt-BR"/>
        </w:rPr>
      </w:pPr>
      <w:r>
        <w:rPr>
          <w:lang w:val="pt-BR"/>
        </w:rPr>
        <w:t>[RN1</w:t>
      </w:r>
      <w:r w:rsidR="00CE7E3E">
        <w:rPr>
          <w:lang w:val="pt-BR"/>
        </w:rPr>
        <w:t xml:space="preserve">] </w:t>
      </w:r>
      <w:r w:rsidR="009C6072" w:rsidRPr="009C6072">
        <w:rPr>
          <w:lang w:val="pt-BR"/>
        </w:rPr>
        <w:t xml:space="preserve">O </w:t>
      </w:r>
      <w:r w:rsidR="008B1AB8">
        <w:rPr>
          <w:lang w:val="pt-BR"/>
        </w:rPr>
        <w:t xml:space="preserve">sistema </w:t>
      </w:r>
      <w:r w:rsidR="009C6072" w:rsidRPr="009C6072">
        <w:rPr>
          <w:lang w:val="pt-BR"/>
        </w:rPr>
        <w:t xml:space="preserve">deve </w:t>
      </w:r>
      <w:r w:rsidR="005E6AB6">
        <w:rPr>
          <w:lang w:val="pt-BR"/>
        </w:rPr>
        <w:t xml:space="preserve">permitir </w:t>
      </w:r>
      <w:r w:rsidR="009C6072" w:rsidRPr="009C6072">
        <w:rPr>
          <w:lang w:val="pt-BR"/>
        </w:rPr>
        <w:t xml:space="preserve">o </w:t>
      </w:r>
      <w:r w:rsidR="005E6AB6">
        <w:rPr>
          <w:lang w:val="pt-BR"/>
        </w:rPr>
        <w:t>ator colocar o v</w:t>
      </w:r>
      <w:r w:rsidR="006242BF">
        <w:rPr>
          <w:lang w:val="pt-BR"/>
        </w:rPr>
        <w:t>ídeo em tela cheia.</w:t>
      </w:r>
    </w:p>
    <w:p w:rsidR="008413A8" w:rsidRDefault="006242BF" w:rsidP="009C6072">
      <w:pPr>
        <w:pStyle w:val="Corpodetexto"/>
        <w:rPr>
          <w:lang w:val="pt-BR"/>
        </w:rPr>
      </w:pPr>
      <w:r>
        <w:rPr>
          <w:lang w:val="pt-BR"/>
        </w:rPr>
        <w:t>[RN2]</w:t>
      </w:r>
      <w:r w:rsidR="005E6AB6">
        <w:rPr>
          <w:lang w:val="pt-BR"/>
        </w:rPr>
        <w:t xml:space="preserve"> </w:t>
      </w:r>
      <w:r w:rsidRPr="009C6072">
        <w:rPr>
          <w:lang w:val="pt-BR"/>
        </w:rPr>
        <w:t xml:space="preserve">O </w:t>
      </w:r>
      <w:r>
        <w:rPr>
          <w:lang w:val="pt-BR"/>
        </w:rPr>
        <w:t xml:space="preserve">sistema </w:t>
      </w:r>
      <w:r w:rsidRPr="009C6072">
        <w:rPr>
          <w:lang w:val="pt-BR"/>
        </w:rPr>
        <w:t xml:space="preserve">deve </w:t>
      </w:r>
      <w:r>
        <w:rPr>
          <w:lang w:val="pt-BR"/>
        </w:rPr>
        <w:t xml:space="preserve">permitir </w:t>
      </w:r>
      <w:r w:rsidRPr="009C6072">
        <w:rPr>
          <w:lang w:val="pt-BR"/>
        </w:rPr>
        <w:t xml:space="preserve">o </w:t>
      </w:r>
      <w:r>
        <w:rPr>
          <w:lang w:val="pt-BR"/>
        </w:rPr>
        <w:t xml:space="preserve">ator </w:t>
      </w:r>
      <w:r w:rsidR="005E6AB6">
        <w:rPr>
          <w:lang w:val="pt-BR"/>
        </w:rPr>
        <w:t>alterar a qualidade da transmissão (720p, 480p, 360p, 240p, 144p ou automático)</w:t>
      </w:r>
      <w:r w:rsidR="009C6072" w:rsidRPr="009C6072">
        <w:rPr>
          <w:lang w:val="pt-BR"/>
        </w:rPr>
        <w:t>.</w:t>
      </w:r>
    </w:p>
    <w:p w:rsidR="00A1193B" w:rsidRDefault="00A1193B" w:rsidP="009C6072">
      <w:pPr>
        <w:pStyle w:val="Corpodetexto"/>
        <w:rPr>
          <w:lang w:val="pt-BR"/>
        </w:rPr>
      </w:pPr>
      <w:r>
        <w:rPr>
          <w:lang w:val="pt-BR"/>
        </w:rPr>
        <w:t xml:space="preserve">[RN3] Só poderá enviar comentário pelo </w:t>
      </w:r>
      <w:r w:rsidRPr="00A1193B">
        <w:rPr>
          <w:i/>
          <w:lang w:val="pt-BR"/>
        </w:rPr>
        <w:t>chat</w:t>
      </w:r>
      <w:r>
        <w:rPr>
          <w:lang w:val="pt-BR"/>
        </w:rPr>
        <w:t xml:space="preserve"> o usuário autenticado.</w:t>
      </w:r>
    </w:p>
    <w:p w:rsidR="006C7483" w:rsidRDefault="006C7483" w:rsidP="009C6072">
      <w:pPr>
        <w:pStyle w:val="Corpodetexto"/>
        <w:rPr>
          <w:lang w:val="pt-BR"/>
        </w:rPr>
      </w:pPr>
      <w:r>
        <w:rPr>
          <w:lang w:val="pt-BR"/>
        </w:rPr>
        <w:t>[</w:t>
      </w:r>
      <w:r w:rsidR="00A1193B">
        <w:rPr>
          <w:lang w:val="pt-BR"/>
        </w:rPr>
        <w:t>RN4</w:t>
      </w:r>
      <w:r>
        <w:rPr>
          <w:lang w:val="pt-BR"/>
        </w:rPr>
        <w:t>] O chat deve ser baseado em texto. Ou seja, o ator só consegue enviar texto por meio dele.</w:t>
      </w:r>
    </w:p>
    <w:p w:rsidR="006C7483" w:rsidRDefault="006C7483" w:rsidP="009C6072">
      <w:pPr>
        <w:pStyle w:val="Corpodetexto"/>
        <w:rPr>
          <w:lang w:val="pt-BR"/>
        </w:rPr>
      </w:pPr>
      <w:r>
        <w:rPr>
          <w:lang w:val="pt-BR"/>
        </w:rPr>
        <w:t>[RN</w:t>
      </w:r>
      <w:r w:rsidR="00A1193B">
        <w:rPr>
          <w:lang w:val="pt-BR"/>
        </w:rPr>
        <w:t>5</w:t>
      </w:r>
      <w:r>
        <w:rPr>
          <w:lang w:val="pt-BR"/>
        </w:rPr>
        <w:t xml:space="preserve">] Para o envio </w:t>
      </w:r>
      <w:r w:rsidR="00D44E12">
        <w:rPr>
          <w:lang w:val="pt-BR"/>
        </w:rPr>
        <w:t>d</w:t>
      </w:r>
      <w:r>
        <w:rPr>
          <w:lang w:val="pt-BR"/>
        </w:rPr>
        <w:t>o comentário o ator deve pressionar a tecla ‘Enter’.</w:t>
      </w:r>
    </w:p>
    <w:p w:rsidR="00862406" w:rsidRDefault="00A1193B" w:rsidP="009C6072">
      <w:pPr>
        <w:pStyle w:val="Corpodetexto"/>
        <w:rPr>
          <w:lang w:val="pt-BR"/>
        </w:rPr>
      </w:pPr>
      <w:r>
        <w:rPr>
          <w:lang w:val="pt-BR"/>
        </w:rPr>
        <w:t>[RN6</w:t>
      </w:r>
      <w:r w:rsidR="00862406">
        <w:rPr>
          <w:lang w:val="pt-BR"/>
        </w:rPr>
        <w:t xml:space="preserve">] O tamanho máximo de cada comentário postado no </w:t>
      </w:r>
      <w:r w:rsidR="00862406" w:rsidRPr="006C7483">
        <w:rPr>
          <w:i/>
          <w:lang w:val="pt-BR"/>
        </w:rPr>
        <w:t>chat</w:t>
      </w:r>
      <w:r w:rsidR="00862406">
        <w:rPr>
          <w:lang w:val="pt-BR"/>
        </w:rPr>
        <w:t xml:space="preserve"> deve ser de 300 caracteres.</w:t>
      </w:r>
    </w:p>
    <w:p w:rsidR="006242BF" w:rsidRDefault="00A1193B" w:rsidP="009C6072">
      <w:pPr>
        <w:pStyle w:val="Corpodetexto"/>
        <w:rPr>
          <w:lang w:val="pt-BR"/>
        </w:rPr>
      </w:pPr>
      <w:r>
        <w:rPr>
          <w:lang w:val="pt-BR"/>
        </w:rPr>
        <w:t>[RN7</w:t>
      </w:r>
      <w:r w:rsidR="006242BF">
        <w:rPr>
          <w:lang w:val="pt-BR"/>
        </w:rPr>
        <w:t xml:space="preserve">] </w:t>
      </w:r>
      <w:r w:rsidR="00447C35">
        <w:rPr>
          <w:lang w:val="pt-BR"/>
        </w:rPr>
        <w:t>O</w:t>
      </w:r>
      <w:r w:rsidR="006242BF">
        <w:rPr>
          <w:lang w:val="pt-BR"/>
        </w:rPr>
        <w:t xml:space="preserve"> ator</w:t>
      </w:r>
      <w:r w:rsidR="00447C35">
        <w:rPr>
          <w:lang w:val="pt-BR"/>
        </w:rPr>
        <w:t xml:space="preserve"> deve poder</w:t>
      </w:r>
      <w:r w:rsidR="006242BF">
        <w:rPr>
          <w:lang w:val="pt-BR"/>
        </w:rPr>
        <w:t xml:space="preserve"> compartilhar a página nas seguintes redes sociais: </w:t>
      </w:r>
      <w:r w:rsidR="006242BF" w:rsidRPr="005E6AB6">
        <w:rPr>
          <w:lang w:val="pt-BR"/>
        </w:rPr>
        <w:t xml:space="preserve">Facebook, Twitter, WhatsApp </w:t>
      </w:r>
      <w:r w:rsidR="00D71E60">
        <w:rPr>
          <w:lang w:val="pt-BR"/>
        </w:rPr>
        <w:t>e</w:t>
      </w:r>
      <w:r w:rsidR="006242BF" w:rsidRPr="005E6AB6">
        <w:rPr>
          <w:lang w:val="pt-BR"/>
        </w:rPr>
        <w:t xml:space="preserve"> Linkedln</w:t>
      </w:r>
      <w:r w:rsidR="006242BF">
        <w:rPr>
          <w:lang w:val="pt-BR"/>
        </w:rPr>
        <w:t>.</w:t>
      </w:r>
    </w:p>
    <w:p w:rsidR="006242BF" w:rsidRPr="00A230DE" w:rsidRDefault="00A1193B" w:rsidP="009C6072">
      <w:pPr>
        <w:pStyle w:val="Corpodetexto"/>
        <w:rPr>
          <w:lang w:val="pt-BR"/>
        </w:rPr>
      </w:pPr>
      <w:r>
        <w:rPr>
          <w:lang w:val="pt-BR"/>
        </w:rPr>
        <w:t>[RN8</w:t>
      </w:r>
      <w:r w:rsidR="006242BF">
        <w:rPr>
          <w:lang w:val="pt-BR"/>
        </w:rPr>
        <w:t>] Essa tela deve abrir em outra janela do navegador.</w:t>
      </w:r>
    </w:p>
    <w:sectPr w:rsidR="006242BF" w:rsidRPr="00A230DE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F4" w:rsidRDefault="001C59F4">
      <w:pPr>
        <w:spacing w:line="240" w:lineRule="auto"/>
      </w:pPr>
      <w:r>
        <w:separator/>
      </w:r>
    </w:p>
  </w:endnote>
  <w:endnote w:type="continuationSeparator" w:id="0">
    <w:p w:rsidR="001C59F4" w:rsidRDefault="001C5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1C59F4">
            <w:fldChar w:fldCharType="begin"/>
          </w:r>
          <w:r w:rsidR="001C59F4">
            <w:instrText xml:space="preserve"> DOCPROPERTY "Company"  \* MERGEFORMAT </w:instrText>
          </w:r>
          <w:r w:rsidR="001C59F4">
            <w:fldChar w:fldCharType="separate"/>
          </w:r>
          <w:r w:rsidR="00B323F6">
            <w:t>PFP Leonardo Gravina</w:t>
          </w:r>
          <w:r w:rsidR="001C59F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70D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7870DB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F4" w:rsidRDefault="001C59F4">
      <w:pPr>
        <w:spacing w:line="240" w:lineRule="auto"/>
      </w:pPr>
      <w:r>
        <w:separator/>
      </w:r>
    </w:p>
  </w:footnote>
  <w:footnote w:type="continuationSeparator" w:id="0">
    <w:p w:rsidR="001C59F4" w:rsidRDefault="001C5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1C59F4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testar </w:t>
          </w:r>
          <w:r w:rsidR="009E5D4A" w:rsidRPr="00BB1828">
            <w:rPr>
              <w:i/>
            </w:rPr>
            <w:t>live streams</w:t>
          </w:r>
          <w:r w:rsidR="009E5D4A">
            <w:t xml:space="preserve"> de compartilhamento de conhecimento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7870DB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7870DB">
            <w:t>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1C59F4" w:rsidP="007870D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E5D4A">
            <w:t xml:space="preserve">Especificação de Caso de Uso: </w:t>
          </w:r>
          <w:r w:rsidR="00A9352E" w:rsidRPr="007870DB">
            <w:t>Assistir</w:t>
          </w:r>
          <w:r w:rsidR="00A9352E" w:rsidRPr="00A9352E">
            <w:rPr>
              <w:i/>
            </w:rPr>
            <w:t xml:space="preserve"> live stream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7870DB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870DB">
            <w:rPr>
              <w:lang w:val="pt-BR"/>
            </w:rPr>
            <w:t>28</w:t>
          </w:r>
          <w:r>
            <w:rPr>
              <w:lang w:val="pt-BR"/>
            </w:rPr>
            <w:t>/</w:t>
          </w:r>
          <w:r w:rsidR="007870DB">
            <w:rPr>
              <w:lang w:val="pt-BR"/>
            </w:rPr>
            <w:t>jun</w:t>
          </w:r>
          <w:r>
            <w:rPr>
              <w:lang w:val="pt-BR"/>
            </w:rPr>
            <w:t>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FF2ABF">
          <w:r>
            <w:rPr>
              <w:lang w:val="pt-BR"/>
            </w:rPr>
            <w:t>PFPLG-UC0</w:t>
          </w:r>
          <w:r w:rsidR="00A9352E">
            <w:rPr>
              <w:lang w:val="pt-BR"/>
            </w:rPr>
            <w:t>6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3426A"/>
    <w:rsid w:val="00066B42"/>
    <w:rsid w:val="000F6EF2"/>
    <w:rsid w:val="001139C7"/>
    <w:rsid w:val="001469B7"/>
    <w:rsid w:val="001506E7"/>
    <w:rsid w:val="0017064E"/>
    <w:rsid w:val="00186207"/>
    <w:rsid w:val="001933DB"/>
    <w:rsid w:val="001C59F4"/>
    <w:rsid w:val="001D30C3"/>
    <w:rsid w:val="001D7B82"/>
    <w:rsid w:val="001F0CE1"/>
    <w:rsid w:val="001F0E8D"/>
    <w:rsid w:val="00201E75"/>
    <w:rsid w:val="002211E4"/>
    <w:rsid w:val="002B21CA"/>
    <w:rsid w:val="002D45A9"/>
    <w:rsid w:val="002E04B3"/>
    <w:rsid w:val="00334C9B"/>
    <w:rsid w:val="00375431"/>
    <w:rsid w:val="0037616D"/>
    <w:rsid w:val="003B36C5"/>
    <w:rsid w:val="003C00B3"/>
    <w:rsid w:val="003D18D7"/>
    <w:rsid w:val="00402DA1"/>
    <w:rsid w:val="004220E9"/>
    <w:rsid w:val="00427D75"/>
    <w:rsid w:val="00431489"/>
    <w:rsid w:val="0043344D"/>
    <w:rsid w:val="00447C35"/>
    <w:rsid w:val="00456F98"/>
    <w:rsid w:val="00457B70"/>
    <w:rsid w:val="00487282"/>
    <w:rsid w:val="004E5D17"/>
    <w:rsid w:val="005A04FE"/>
    <w:rsid w:val="005A78D1"/>
    <w:rsid w:val="005B1870"/>
    <w:rsid w:val="005C536B"/>
    <w:rsid w:val="005E6AB6"/>
    <w:rsid w:val="005F340D"/>
    <w:rsid w:val="006020F4"/>
    <w:rsid w:val="006242BF"/>
    <w:rsid w:val="006C7483"/>
    <w:rsid w:val="006F1535"/>
    <w:rsid w:val="0071397D"/>
    <w:rsid w:val="007264C9"/>
    <w:rsid w:val="007603EF"/>
    <w:rsid w:val="00773238"/>
    <w:rsid w:val="007870DB"/>
    <w:rsid w:val="00790656"/>
    <w:rsid w:val="0083418D"/>
    <w:rsid w:val="008413A8"/>
    <w:rsid w:val="008602CE"/>
    <w:rsid w:val="008622D5"/>
    <w:rsid w:val="00862406"/>
    <w:rsid w:val="00862613"/>
    <w:rsid w:val="0089154D"/>
    <w:rsid w:val="008A5E02"/>
    <w:rsid w:val="008B1AB8"/>
    <w:rsid w:val="008E5A9A"/>
    <w:rsid w:val="00916AAF"/>
    <w:rsid w:val="00987087"/>
    <w:rsid w:val="009C6072"/>
    <w:rsid w:val="009E5D4A"/>
    <w:rsid w:val="009E7E91"/>
    <w:rsid w:val="00A102F2"/>
    <w:rsid w:val="00A1193B"/>
    <w:rsid w:val="00A22BE6"/>
    <w:rsid w:val="00A230DE"/>
    <w:rsid w:val="00A40AE7"/>
    <w:rsid w:val="00A5702C"/>
    <w:rsid w:val="00A64D6E"/>
    <w:rsid w:val="00A74688"/>
    <w:rsid w:val="00A9352E"/>
    <w:rsid w:val="00B01192"/>
    <w:rsid w:val="00B323F6"/>
    <w:rsid w:val="00B82E50"/>
    <w:rsid w:val="00BA0BD7"/>
    <w:rsid w:val="00BB1828"/>
    <w:rsid w:val="00BB5252"/>
    <w:rsid w:val="00BC1E1F"/>
    <w:rsid w:val="00BC78DB"/>
    <w:rsid w:val="00BE141A"/>
    <w:rsid w:val="00BE4A48"/>
    <w:rsid w:val="00BE7841"/>
    <w:rsid w:val="00BF2F80"/>
    <w:rsid w:val="00C117CD"/>
    <w:rsid w:val="00C5729F"/>
    <w:rsid w:val="00CB33D9"/>
    <w:rsid w:val="00CC2EC4"/>
    <w:rsid w:val="00CC70B1"/>
    <w:rsid w:val="00CD37A5"/>
    <w:rsid w:val="00CE7E3E"/>
    <w:rsid w:val="00D00EC6"/>
    <w:rsid w:val="00D43A60"/>
    <w:rsid w:val="00D44E12"/>
    <w:rsid w:val="00D61B13"/>
    <w:rsid w:val="00D71E60"/>
    <w:rsid w:val="00E16D13"/>
    <w:rsid w:val="00EB311E"/>
    <w:rsid w:val="00ED45A5"/>
    <w:rsid w:val="00EE20D5"/>
    <w:rsid w:val="00F02B53"/>
    <w:rsid w:val="00F25192"/>
    <w:rsid w:val="00F46979"/>
    <w:rsid w:val="00F61FA4"/>
    <w:rsid w:val="00F935B6"/>
    <w:rsid w:val="00FA4825"/>
    <w:rsid w:val="00FD1F09"/>
    <w:rsid w:val="00FD7701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7095-6CD5-4E5A-8A22-B3CB14F5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375</TotalTime>
  <Pages>5</Pages>
  <Words>425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87</cp:revision>
  <dcterms:created xsi:type="dcterms:W3CDTF">2016-04-19T13:05:00Z</dcterms:created>
  <dcterms:modified xsi:type="dcterms:W3CDTF">2020-05-03T01:33:00Z</dcterms:modified>
</cp:coreProperties>
</file>