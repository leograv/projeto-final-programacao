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D1" w:rsidRPr="00C975DA" w:rsidRDefault="00C975DA">
      <w:pPr>
        <w:pStyle w:val="Ttulo"/>
        <w:jc w:val="right"/>
        <w:rPr>
          <w:lang w:val="pt-BR"/>
        </w:rPr>
      </w:pPr>
      <w:r w:rsidRPr="00C975DA">
        <w:rPr>
          <w:lang w:val="pt-BR"/>
        </w:rPr>
        <w:fldChar w:fldCharType="begin"/>
      </w:r>
      <w:r w:rsidRPr="00C975DA">
        <w:rPr>
          <w:lang w:val="pt-BR"/>
        </w:rPr>
        <w:instrText xml:space="preserve"> SUBJECT  \* MERGEFORMAT </w:instrText>
      </w:r>
      <w:r w:rsidRPr="00C975DA">
        <w:rPr>
          <w:lang w:val="pt-BR"/>
        </w:rPr>
        <w:fldChar w:fldCharType="separate"/>
      </w:r>
      <w:r w:rsidR="00AA11AF" w:rsidRPr="00C975DA">
        <w:rPr>
          <w:lang w:val="pt-BR"/>
        </w:rPr>
        <w:t xml:space="preserve">Sistema web para testar </w:t>
      </w:r>
      <w:r w:rsidR="00AA11AF" w:rsidRPr="000D43DE">
        <w:rPr>
          <w:i/>
          <w:lang w:val="pt-BR"/>
        </w:rPr>
        <w:t>live streams</w:t>
      </w:r>
      <w:r w:rsidR="00AA11AF" w:rsidRPr="00C975DA">
        <w:rPr>
          <w:lang w:val="pt-BR"/>
        </w:rPr>
        <w:t xml:space="preserve"> de compartilhamento de conhecimento</w:t>
      </w:r>
      <w:r w:rsidRPr="00C975DA">
        <w:rPr>
          <w:lang w:val="pt-BR"/>
        </w:rPr>
        <w:fldChar w:fldCharType="end"/>
      </w:r>
    </w:p>
    <w:p w:rsidR="00CB0CD1" w:rsidRPr="00C975DA" w:rsidRDefault="00AA11AF">
      <w:pPr>
        <w:pStyle w:val="Ttulo"/>
        <w:jc w:val="right"/>
        <w:rPr>
          <w:lang w:val="pt-BR"/>
        </w:rPr>
      </w:pPr>
      <w:r w:rsidRPr="00C975DA">
        <w:rPr>
          <w:lang w:val="pt-BR"/>
        </w:rPr>
        <w:t>Objetivos</w:t>
      </w:r>
    </w:p>
    <w:p w:rsidR="00CB0CD1" w:rsidRPr="00C975DA" w:rsidRDefault="00CB0CD1">
      <w:pPr>
        <w:rPr>
          <w:lang w:val="pt-BR"/>
        </w:rPr>
      </w:pPr>
    </w:p>
    <w:p w:rsidR="00CB0CD1" w:rsidRPr="00C975DA" w:rsidRDefault="00CB0CD1">
      <w:pPr>
        <w:rPr>
          <w:lang w:val="pt-BR"/>
        </w:rPr>
      </w:pPr>
    </w:p>
    <w:p w:rsidR="00CB0CD1" w:rsidRPr="00C975DA" w:rsidRDefault="001C7028">
      <w:pPr>
        <w:pStyle w:val="Ttulo"/>
        <w:jc w:val="right"/>
        <w:rPr>
          <w:sz w:val="28"/>
          <w:szCs w:val="28"/>
          <w:lang w:val="pt-BR"/>
        </w:rPr>
      </w:pPr>
      <w:r w:rsidRPr="00C975DA">
        <w:rPr>
          <w:sz w:val="28"/>
          <w:szCs w:val="28"/>
          <w:lang w:val="pt-BR"/>
        </w:rPr>
        <w:t>Versão 1.0</w:t>
      </w:r>
    </w:p>
    <w:p w:rsidR="00CB0CD1" w:rsidRPr="00C975DA" w:rsidRDefault="00CB0CD1">
      <w:pPr>
        <w:pStyle w:val="Ttulo"/>
        <w:rPr>
          <w:sz w:val="28"/>
          <w:szCs w:val="28"/>
          <w:lang w:val="pt-BR"/>
        </w:rPr>
      </w:pPr>
    </w:p>
    <w:p w:rsidR="00CB0CD1" w:rsidRPr="00C975DA" w:rsidRDefault="00CB0CD1">
      <w:pPr>
        <w:jc w:val="right"/>
        <w:rPr>
          <w:lang w:val="pt-BR"/>
        </w:rPr>
      </w:pPr>
    </w:p>
    <w:p w:rsidR="00CB0CD1" w:rsidRPr="00C975DA" w:rsidRDefault="00CB0CD1">
      <w:pPr>
        <w:pStyle w:val="Corpodetexto"/>
        <w:rPr>
          <w:lang w:val="pt-BR"/>
        </w:rPr>
      </w:pPr>
    </w:p>
    <w:p w:rsidR="00CB0CD1" w:rsidRPr="00C975DA" w:rsidRDefault="00CB0CD1">
      <w:pPr>
        <w:pStyle w:val="Corpodetexto"/>
        <w:rPr>
          <w:lang w:val="pt-BR"/>
        </w:rPr>
        <w:sectPr w:rsidR="00CB0CD1" w:rsidRPr="00C975DA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B0CD1" w:rsidRPr="00C975DA" w:rsidRDefault="001C7028">
      <w:pPr>
        <w:pStyle w:val="Ttulo"/>
        <w:rPr>
          <w:lang w:val="pt-BR"/>
        </w:rPr>
      </w:pPr>
      <w:r w:rsidRPr="00C975DA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CB0CD1" w:rsidRPr="00C975DA" w:rsidTr="00B9301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Autor</w:t>
            </w:r>
          </w:p>
        </w:tc>
      </w:tr>
      <w:tr w:rsidR="00CB0CD1" w:rsidRPr="00C975DA" w:rsidTr="00B9301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4407D8" w:rsidP="000D43DE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>2</w:t>
            </w:r>
            <w:r w:rsidR="000D43DE">
              <w:rPr>
                <w:lang w:val="pt-BR"/>
              </w:rPr>
              <w:t>7</w:t>
            </w:r>
            <w:r w:rsidR="001C7028" w:rsidRPr="00C975DA">
              <w:rPr>
                <w:lang w:val="pt-BR"/>
              </w:rPr>
              <w:t>/</w:t>
            </w:r>
            <w:r w:rsidRPr="00C975DA">
              <w:rPr>
                <w:lang w:val="pt-BR"/>
              </w:rPr>
              <w:t>abr</w:t>
            </w:r>
            <w:r w:rsidR="001C7028" w:rsidRPr="00C975DA">
              <w:rPr>
                <w:lang w:val="pt-BR"/>
              </w:rPr>
              <w:t>/</w:t>
            </w:r>
            <w:r w:rsidRPr="00C975DA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4407D8" w:rsidP="004407D8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>1</w:t>
            </w:r>
            <w:r w:rsidR="001C7028" w:rsidRPr="00C975DA">
              <w:rPr>
                <w:lang w:val="pt-BR"/>
              </w:rPr>
              <w:t>.</w:t>
            </w:r>
            <w:r w:rsidRPr="00C975DA">
              <w:rPr>
                <w:lang w:val="pt-BR"/>
              </w:rPr>
              <w:t>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B9301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  <w:bookmarkStart w:id="0" w:name="_GoBack"/>
            <w:bookmarkEnd w:id="0"/>
            <w:r w:rsidR="004407D8" w:rsidRPr="00C975DA">
              <w:rPr>
                <w:lang w:val="pt-BR"/>
              </w:rPr>
              <w:t>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4407D8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>Leonardo Gravina</w:t>
            </w:r>
          </w:p>
        </w:tc>
      </w:tr>
    </w:tbl>
    <w:p w:rsidR="00CB0CD1" w:rsidRPr="00C975DA" w:rsidRDefault="00CB0CD1">
      <w:pPr>
        <w:rPr>
          <w:lang w:val="pt-BR"/>
        </w:rPr>
      </w:pPr>
    </w:p>
    <w:p w:rsidR="004407D8" w:rsidRPr="00C975DA" w:rsidRDefault="001C7028" w:rsidP="004407D8">
      <w:pPr>
        <w:pStyle w:val="Ttulo"/>
        <w:rPr>
          <w:lang w:val="pt-BR"/>
        </w:rPr>
      </w:pPr>
      <w:r w:rsidRPr="00C975DA">
        <w:rPr>
          <w:lang w:val="pt-BR"/>
        </w:rPr>
        <w:br w:type="page"/>
      </w:r>
    </w:p>
    <w:p w:rsidR="00CB0CD1" w:rsidRPr="00C975DA" w:rsidRDefault="001C7028">
      <w:pPr>
        <w:pStyle w:val="Ttulo"/>
        <w:rPr>
          <w:lang w:val="pt-BR"/>
        </w:rPr>
      </w:pPr>
      <w:r w:rsidRPr="00C975DA">
        <w:rPr>
          <w:lang w:val="pt-BR"/>
        </w:rPr>
        <w:t xml:space="preserve"> </w:t>
      </w:r>
    </w:p>
    <w:p w:rsidR="00CB0CD1" w:rsidRPr="00C975DA" w:rsidRDefault="00B17B58">
      <w:pPr>
        <w:pStyle w:val="Ttulo1"/>
        <w:ind w:left="360" w:hanging="360"/>
        <w:rPr>
          <w:lang w:val="pt-BR"/>
        </w:rPr>
      </w:pPr>
      <w:r>
        <w:rPr>
          <w:lang w:val="pt-BR"/>
        </w:rPr>
        <w:t>Objetivo</w:t>
      </w:r>
      <w:r w:rsidR="00382585">
        <w:rPr>
          <w:lang w:val="pt-BR"/>
        </w:rPr>
        <w:t>s</w:t>
      </w:r>
    </w:p>
    <w:p w:rsidR="007E1A1B" w:rsidRDefault="007E1A1B" w:rsidP="00C975DA">
      <w:pPr>
        <w:pStyle w:val="Corpodetexto"/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280DC7" w:rsidRDefault="00280DC7" w:rsidP="00280DC7">
      <w:pPr>
        <w:pStyle w:val="Corpodetexto"/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Este projeto faz parte da disciplina </w:t>
      </w:r>
      <w:r w:rsidRPr="00280DC7">
        <w:rPr>
          <w:rFonts w:ascii="Arial" w:hAnsi="Arial" w:cs="Arial"/>
          <w:sz w:val="22"/>
          <w:szCs w:val="22"/>
          <w:lang w:val="pt-BR"/>
        </w:rPr>
        <w:t>Projeto Final de Programação</w:t>
      </w:r>
      <w:r>
        <w:rPr>
          <w:rFonts w:ascii="Arial" w:hAnsi="Arial" w:cs="Arial"/>
          <w:sz w:val="22"/>
          <w:szCs w:val="22"/>
          <w:lang w:val="pt-BR"/>
        </w:rPr>
        <w:t>, uma das e</w:t>
      </w:r>
      <w:r w:rsidRPr="00280DC7">
        <w:rPr>
          <w:rFonts w:ascii="Arial" w:hAnsi="Arial" w:cs="Arial"/>
          <w:sz w:val="22"/>
          <w:szCs w:val="22"/>
          <w:lang w:val="pt-BR"/>
        </w:rPr>
        <w:t xml:space="preserve">xigências para </w:t>
      </w:r>
      <w:r>
        <w:rPr>
          <w:rFonts w:ascii="Arial" w:hAnsi="Arial" w:cs="Arial"/>
          <w:sz w:val="22"/>
          <w:szCs w:val="22"/>
          <w:lang w:val="pt-BR"/>
        </w:rPr>
        <w:t>o</w:t>
      </w:r>
      <w:r w:rsidRPr="00280DC7">
        <w:rPr>
          <w:rFonts w:ascii="Arial" w:hAnsi="Arial" w:cs="Arial"/>
          <w:sz w:val="22"/>
          <w:szCs w:val="22"/>
          <w:lang w:val="pt-BR"/>
        </w:rPr>
        <w:t xml:space="preserve">btenção do </w:t>
      </w:r>
      <w:r>
        <w:rPr>
          <w:rFonts w:ascii="Arial" w:hAnsi="Arial" w:cs="Arial"/>
          <w:sz w:val="22"/>
          <w:szCs w:val="22"/>
          <w:lang w:val="pt-BR"/>
        </w:rPr>
        <w:t>t</w:t>
      </w:r>
      <w:r w:rsidRPr="00280DC7">
        <w:rPr>
          <w:rFonts w:ascii="Arial" w:hAnsi="Arial" w:cs="Arial"/>
          <w:sz w:val="22"/>
          <w:szCs w:val="22"/>
          <w:lang w:val="pt-BR"/>
        </w:rPr>
        <w:t>ítulo de Mestre em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280DC7">
        <w:rPr>
          <w:rFonts w:ascii="Arial" w:hAnsi="Arial" w:cs="Arial"/>
          <w:sz w:val="22"/>
          <w:szCs w:val="22"/>
          <w:lang w:val="pt-BR"/>
        </w:rPr>
        <w:t>Ciências em Informática</w:t>
      </w:r>
      <w:r>
        <w:rPr>
          <w:rFonts w:ascii="Arial" w:hAnsi="Arial" w:cs="Arial"/>
          <w:sz w:val="22"/>
          <w:szCs w:val="22"/>
          <w:lang w:val="pt-BR"/>
        </w:rPr>
        <w:t xml:space="preserve"> pela </w:t>
      </w:r>
      <w:r w:rsidRPr="00280DC7">
        <w:rPr>
          <w:rFonts w:ascii="Arial" w:hAnsi="Arial" w:cs="Arial"/>
          <w:sz w:val="22"/>
          <w:szCs w:val="22"/>
          <w:lang w:val="pt-BR"/>
        </w:rPr>
        <w:t>PUC-Rio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:rsidR="00280DC7" w:rsidRDefault="00C975DA" w:rsidP="00C975DA">
      <w:pPr>
        <w:pStyle w:val="Corpodetexto"/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C975DA">
        <w:rPr>
          <w:rFonts w:ascii="Arial" w:hAnsi="Arial" w:cs="Arial"/>
          <w:sz w:val="22"/>
          <w:szCs w:val="22"/>
          <w:lang w:val="pt-BR"/>
        </w:rPr>
        <w:t>O objetivo do projeto é disponibilizar um sistema web onde os usuários possam se cadastrar, assistir transmissões de compartilhamento de conhecimento (ao vivo ou as que já aconteceram) e a partir daí responderem a um questionário para identificação de possíveis melhorias em termos de dinâmica, interação e recursos adequados para esse tipo de transmissão.</w:t>
      </w:r>
    </w:p>
    <w:p w:rsidR="00C975DA" w:rsidRPr="00C975DA" w:rsidRDefault="00280DC7" w:rsidP="00C975DA">
      <w:pPr>
        <w:pStyle w:val="Corpodetexto"/>
        <w:spacing w:line="36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Como o </w:t>
      </w:r>
      <w:r w:rsidR="00A43462">
        <w:rPr>
          <w:rFonts w:ascii="Arial" w:hAnsi="Arial" w:cs="Arial"/>
          <w:sz w:val="22"/>
          <w:szCs w:val="22"/>
          <w:lang w:val="pt-BR"/>
        </w:rPr>
        <w:t>mestrando</w:t>
      </w:r>
      <w:r>
        <w:rPr>
          <w:rFonts w:ascii="Arial" w:hAnsi="Arial" w:cs="Arial"/>
          <w:sz w:val="22"/>
          <w:szCs w:val="22"/>
          <w:lang w:val="pt-BR"/>
        </w:rPr>
        <w:t xml:space="preserve"> trabalha na Embrapa, as palestras serão proferidas por pesquisadores desta instituição e </w:t>
      </w:r>
      <w:r w:rsidR="00A43462">
        <w:rPr>
          <w:rFonts w:ascii="Arial" w:hAnsi="Arial" w:cs="Arial"/>
          <w:sz w:val="22"/>
          <w:szCs w:val="22"/>
          <w:lang w:val="pt-BR"/>
        </w:rPr>
        <w:t>o</w:t>
      </w:r>
      <w:r w:rsidR="00A43462" w:rsidRPr="00A43462">
        <w:rPr>
          <w:rFonts w:ascii="Arial" w:hAnsi="Arial" w:cs="Arial"/>
          <w:sz w:val="22"/>
          <w:szCs w:val="22"/>
          <w:lang w:val="pt-BR"/>
        </w:rPr>
        <w:t xml:space="preserve">s usuários </w:t>
      </w:r>
      <w:r w:rsidR="00A43462">
        <w:rPr>
          <w:rFonts w:ascii="Arial" w:hAnsi="Arial" w:cs="Arial"/>
          <w:sz w:val="22"/>
          <w:szCs w:val="22"/>
          <w:lang w:val="pt-BR"/>
        </w:rPr>
        <w:t xml:space="preserve">do sistema </w:t>
      </w:r>
      <w:r w:rsidR="00A43462" w:rsidRPr="00A43462">
        <w:rPr>
          <w:rFonts w:ascii="Arial" w:hAnsi="Arial" w:cs="Arial"/>
          <w:sz w:val="22"/>
          <w:szCs w:val="22"/>
          <w:lang w:val="pt-BR"/>
        </w:rPr>
        <w:t>pode</w:t>
      </w:r>
      <w:r w:rsidR="00A43462">
        <w:rPr>
          <w:rFonts w:ascii="Arial" w:hAnsi="Arial" w:cs="Arial"/>
          <w:sz w:val="22"/>
          <w:szCs w:val="22"/>
          <w:lang w:val="pt-BR"/>
        </w:rPr>
        <w:t>rão</w:t>
      </w:r>
      <w:r w:rsidR="00A43462" w:rsidRPr="00A43462">
        <w:rPr>
          <w:rFonts w:ascii="Arial" w:hAnsi="Arial" w:cs="Arial"/>
          <w:sz w:val="22"/>
          <w:szCs w:val="22"/>
          <w:lang w:val="pt-BR"/>
        </w:rPr>
        <w:t xml:space="preserve"> ter variadas formações/perfis d</w:t>
      </w:r>
      <w:r w:rsidR="00A43462">
        <w:rPr>
          <w:rFonts w:ascii="Arial" w:hAnsi="Arial" w:cs="Arial"/>
          <w:sz w:val="22"/>
          <w:szCs w:val="22"/>
          <w:lang w:val="pt-BR"/>
        </w:rPr>
        <w:t>entro d</w:t>
      </w:r>
      <w:r w:rsidR="00A43462" w:rsidRPr="00A43462">
        <w:rPr>
          <w:rFonts w:ascii="Arial" w:hAnsi="Arial" w:cs="Arial"/>
          <w:sz w:val="22"/>
          <w:szCs w:val="22"/>
          <w:lang w:val="pt-BR"/>
        </w:rPr>
        <w:t>o agronegócio: estudantes, professores, produtores de leite, técnicos agropecuários, extensionistas, profissionais de nível superior (médicos veterinários, agrônomos, zootecnistas), pesquisadores, etc.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C975DA" w:rsidRPr="00C975DA" w:rsidRDefault="00C975DA" w:rsidP="00C975DA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sectPr w:rsidR="00C975DA" w:rsidRPr="00C975DA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72" w:rsidRDefault="00513E72">
      <w:pPr>
        <w:spacing w:line="240" w:lineRule="auto"/>
      </w:pPr>
      <w:r>
        <w:separator/>
      </w:r>
    </w:p>
  </w:endnote>
  <w:endnote w:type="continuationSeparator" w:id="0">
    <w:p w:rsidR="00513E72" w:rsidRDefault="00513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975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75DA" w:rsidRDefault="00C975DA" w:rsidP="001E7627">
          <w:pPr>
            <w:ind w:right="360"/>
          </w:pPr>
          <w:r>
            <w:rPr>
              <w:lang w:val="pt-BR"/>
            </w:rPr>
            <w:t>Confiden</w:t>
          </w:r>
          <w:r w:rsidR="001E7627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75DA" w:rsidRDefault="00C975D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PFP Leonardo Gravina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301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75DA" w:rsidRDefault="00C975DA" w:rsidP="001E7627">
          <w:pPr>
            <w:jc w:val="right"/>
          </w:pPr>
          <w:r>
            <w:rPr>
              <w:lang w:val="pt-BR"/>
            </w:rPr>
            <w:t>P</w:t>
          </w:r>
          <w:r w:rsidR="001E7627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93014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975DA" w:rsidRDefault="00C975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72" w:rsidRDefault="00513E72">
      <w:pPr>
        <w:spacing w:line="240" w:lineRule="auto"/>
      </w:pPr>
      <w:r>
        <w:separator/>
      </w:r>
    </w:p>
  </w:footnote>
  <w:footnote w:type="continuationSeparator" w:id="0">
    <w:p w:rsidR="00513E72" w:rsidRDefault="00513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5DA" w:rsidRDefault="00C975DA">
    <w:pPr>
      <w:rPr>
        <w:sz w:val="24"/>
        <w:szCs w:val="24"/>
      </w:rPr>
    </w:pPr>
  </w:p>
  <w:p w:rsidR="00C975DA" w:rsidRDefault="00C975DA">
    <w:pPr>
      <w:pBdr>
        <w:top w:val="single" w:sz="6" w:space="1" w:color="auto"/>
      </w:pBdr>
      <w:rPr>
        <w:sz w:val="24"/>
        <w:szCs w:val="24"/>
      </w:rPr>
    </w:pPr>
  </w:p>
  <w:p w:rsidR="00C975DA" w:rsidRDefault="00C975D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C975DA" w:rsidRDefault="00C975DA">
    <w:pPr>
      <w:pBdr>
        <w:bottom w:val="single" w:sz="6" w:space="1" w:color="auto"/>
      </w:pBdr>
      <w:jc w:val="right"/>
      <w:rPr>
        <w:sz w:val="24"/>
        <w:szCs w:val="24"/>
      </w:rPr>
    </w:pPr>
  </w:p>
  <w:p w:rsidR="00C975DA" w:rsidRDefault="00C975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975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DF2081">
          <w:fldSimple w:instr=" SUBJECT  \* MERGEFORMAT ">
            <w:r w:rsidR="00C975DA">
              <w:t xml:space="preserve">Sistema web para testar </w:t>
            </w:r>
            <w:r w:rsidR="00C975DA" w:rsidRPr="000D43DE">
              <w:rPr>
                <w:i/>
              </w:rPr>
              <w:t>live streams</w:t>
            </w:r>
            <w:r w:rsidR="00C975DA">
              <w:t xml:space="preserve"> de compartilhamento de conhecimento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C975DA" w:rsidP="006D18D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</w:t>
          </w:r>
          <w:r w:rsidR="000D43DE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C975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DF2081">
          <w:fldSimple w:instr=" TITLE  \* MERGEFORMAT ">
            <w:r w:rsidR="00C975DA">
              <w:t>Objetivos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C975DA" w:rsidP="006D18D7">
          <w:r>
            <w:t xml:space="preserve">  </w:t>
          </w:r>
          <w:r>
            <w:rPr>
              <w:lang w:val="pt-BR"/>
            </w:rPr>
            <w:t>Dat</w:t>
          </w:r>
          <w:r w:rsidR="006D18D7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>
            <w:rPr>
              <w:lang w:val="pt-BR"/>
            </w:rPr>
            <w:t>2</w:t>
          </w:r>
          <w:r w:rsidR="000D43DE">
            <w:rPr>
              <w:lang w:val="pt-BR"/>
            </w:rPr>
            <w:t>7</w:t>
          </w:r>
          <w:r>
            <w:rPr>
              <w:lang w:val="pt-BR"/>
            </w:rPr>
            <w:t>/abr/20</w:t>
          </w:r>
        </w:p>
      </w:tc>
    </w:tr>
    <w:tr w:rsidR="00C975D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6D18D7" w:rsidP="00AA11AF">
          <w:r>
            <w:rPr>
              <w:lang w:val="pt-BR"/>
            </w:rPr>
            <w:t>PFPLG-OBJ</w:t>
          </w:r>
        </w:p>
      </w:tc>
    </w:tr>
  </w:tbl>
  <w:p w:rsidR="00C975DA" w:rsidRDefault="00C975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72684938"/>
    <w:multiLevelType w:val="multilevel"/>
    <w:tmpl w:val="6BDA0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ED5"/>
    <w:rsid w:val="00001B31"/>
    <w:rsid w:val="000A2CFB"/>
    <w:rsid w:val="000D43DE"/>
    <w:rsid w:val="001C7028"/>
    <w:rsid w:val="001E7627"/>
    <w:rsid w:val="00280DC7"/>
    <w:rsid w:val="00382585"/>
    <w:rsid w:val="004407D8"/>
    <w:rsid w:val="00513E72"/>
    <w:rsid w:val="006D18D7"/>
    <w:rsid w:val="00724637"/>
    <w:rsid w:val="00770E1B"/>
    <w:rsid w:val="007E1A1B"/>
    <w:rsid w:val="00A05CC3"/>
    <w:rsid w:val="00A43462"/>
    <w:rsid w:val="00AA11AF"/>
    <w:rsid w:val="00B17B58"/>
    <w:rsid w:val="00B93014"/>
    <w:rsid w:val="00BC0F3D"/>
    <w:rsid w:val="00BF1882"/>
    <w:rsid w:val="00C975DA"/>
    <w:rsid w:val="00CA4D27"/>
    <w:rsid w:val="00CB0CD1"/>
    <w:rsid w:val="00DF2081"/>
    <w:rsid w:val="00F3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89533-7BD2-4E07-8CDD-B7CFFCA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sugestao_templates\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 de Software.dot</Template>
  <TotalTime>197</TotalTime>
  <Pages>3</Pages>
  <Words>182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Objetivos</vt:lpstr>
      <vt:lpstr>Especificação dos Requisitos de Software</vt:lpstr>
    </vt:vector>
  </TitlesOfParts>
  <Company>PFP Leonardo Gravina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</dc:title>
  <dc:subject>Sistema web para testar live streams de compartilhamento de conhecimento</dc:subject>
  <dc:creator>LEANDRO LUQUE</dc:creator>
  <cp:keywords/>
  <dc:description/>
  <cp:lastModifiedBy>LeoGrav</cp:lastModifiedBy>
  <cp:revision>15</cp:revision>
  <dcterms:created xsi:type="dcterms:W3CDTF">2016-04-19T13:04:00Z</dcterms:created>
  <dcterms:modified xsi:type="dcterms:W3CDTF">2020-05-03T19:06:00Z</dcterms:modified>
</cp:coreProperties>
</file>