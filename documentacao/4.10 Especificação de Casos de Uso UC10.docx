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CF1F7F">
      <w:pPr>
        <w:pStyle w:val="Ttulo"/>
        <w:jc w:val="right"/>
      </w:pPr>
      <w:fldSimple w:instr=" SUBJECT  \* MERGEFORMAT ">
        <w:r w:rsidR="008A5E02">
          <w:t xml:space="preserve">Sistema web para testar </w:t>
        </w:r>
        <w:r w:rsidR="008A5E02" w:rsidRPr="00794E67">
          <w:rPr>
            <w:i/>
          </w:rPr>
          <w:t>live streams</w:t>
        </w:r>
        <w:r w:rsidR="008A5E02">
          <w:t xml:space="preserve"> de compartilhamento de conhecimento</w:t>
        </w:r>
      </w:fldSimple>
    </w:p>
    <w:p w:rsidR="00F46979" w:rsidRDefault="00CF1F7F">
      <w:pPr>
        <w:pStyle w:val="Ttulo"/>
        <w:jc w:val="right"/>
      </w:pPr>
      <w:fldSimple w:instr="TITLE  \* MERGEFORMAT ">
        <w:r w:rsidR="00D81985">
          <w:t xml:space="preserve">Especificação de Caso de Uso: </w:t>
        </w:r>
        <w:r w:rsidR="00670544">
          <w:t>Editar dados pessoais</w:t>
        </w:r>
      </w:fldSimple>
    </w:p>
    <w:p w:rsidR="00F46979" w:rsidRDefault="00F46979">
      <w:pPr>
        <w:pStyle w:val="Ttulo"/>
        <w:jc w:val="right"/>
      </w:pPr>
    </w:p>
    <w:p w:rsidR="00F46979" w:rsidRDefault="00D8198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D819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81985" w:rsidTr="00D819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</w:pPr>
            <w:r>
              <w:rPr>
                <w:lang w:val="pt-BR"/>
              </w:rPr>
              <w:t>04/mai/20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D81985" w:rsidTr="00D8198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985" w:rsidRDefault="00D81985" w:rsidP="00D819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670544">
        <w:t>Editar dados pessoais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BA0BD7">
        <w:rPr>
          <w:noProof/>
          <w:lang w:val="pt-BR"/>
        </w:rPr>
        <w:t>4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BA0BD7">
        <w:rPr>
          <w:noProof/>
        </w:rPr>
        <w:t>4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F06801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fldSimple w:instr="TITLE  \* MERGEFORMAT ">
        <w:r w:rsidR="00D81985">
          <w:t xml:space="preserve">Especificação de Caso de Uso: </w:t>
        </w:r>
        <w:r w:rsidR="00670544">
          <w:t>Editar dados pessoais</w:t>
        </w:r>
      </w:fldSimple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670544" w:rsidP="00375431">
      <w:pPr>
        <w:pStyle w:val="Ttulo1"/>
        <w:ind w:left="378" w:hanging="360"/>
      </w:pPr>
      <w:bookmarkStart w:id="3" w:name="_Toc425054504"/>
      <w:bookmarkStart w:id="4" w:name="_Toc423410238"/>
      <w:r>
        <w:t>Editar dados pessoais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066B42" w:rsidP="00BE4A48">
      <w:pPr>
        <w:pStyle w:val="Corpodetexto"/>
        <w:rPr>
          <w:lang w:val="pt-BR"/>
        </w:rPr>
      </w:pPr>
      <w:r w:rsidRPr="00066B42">
        <w:rPr>
          <w:lang w:val="pt-BR"/>
        </w:rPr>
        <w:t xml:space="preserve">O sistema web deve permitir que o </w:t>
      </w:r>
      <w:r w:rsidR="001506E7">
        <w:rPr>
          <w:lang w:val="pt-BR"/>
        </w:rPr>
        <w:t xml:space="preserve">usuário </w:t>
      </w:r>
      <w:r w:rsidR="007323B7">
        <w:rPr>
          <w:lang w:val="pt-BR"/>
        </w:rPr>
        <w:t>autenticado edite os seus dados pessoais: ‘E-mail’, ‘Senha’, ‘Nome’, ‘Cidade’, ‘Estado’, ‘Data de nascimento’, ‘Foto’</w:t>
      </w:r>
      <w:r w:rsidRPr="00066B42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7323B7">
        <w:rPr>
          <w:lang w:val="pt-BR"/>
        </w:rPr>
        <w:t>autenticado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CD281E" w:rsidP="00EE20D5">
      <w:pPr>
        <w:pStyle w:val="Corpodetexto"/>
        <w:rPr>
          <w:lang w:val="pt-BR"/>
        </w:rPr>
      </w:pPr>
      <w:r>
        <w:rPr>
          <w:lang w:val="pt-BR"/>
        </w:rPr>
        <w:t>O usuário deve estar autenticado</w:t>
      </w:r>
      <w:r w:rsidR="007264C9">
        <w:rPr>
          <w:lang w:val="pt-BR"/>
        </w:rPr>
        <w:t>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5A4F9E">
        <w:rPr>
          <w:lang w:val="pt-BR"/>
        </w:rPr>
        <w:t>editar dados pessoais</w:t>
      </w:r>
      <w:r w:rsidR="006020F4">
        <w:rPr>
          <w:lang w:val="pt-BR"/>
        </w:rPr>
        <w:t>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F06801" w:rsidRDefault="00773238" w:rsidP="001F0E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5F340D">
        <w:rPr>
          <w:lang w:val="pt-BR"/>
        </w:rPr>
        <w:t xml:space="preserve">O sistema exibe uma tela de </w:t>
      </w:r>
      <w:r w:rsidR="00723494">
        <w:rPr>
          <w:lang w:val="pt-BR"/>
        </w:rPr>
        <w:t>edição de dados pessoais</w:t>
      </w:r>
      <w:r w:rsidR="005F340D">
        <w:rPr>
          <w:lang w:val="pt-BR"/>
        </w:rPr>
        <w:t xml:space="preserve"> com as seguintes informações: </w:t>
      </w:r>
      <w:r w:rsidR="0099657B">
        <w:rPr>
          <w:lang w:val="pt-BR"/>
        </w:rPr>
        <w:t>‘</w:t>
      </w:r>
      <w:r w:rsidR="005F340D">
        <w:rPr>
          <w:lang w:val="pt-BR"/>
        </w:rPr>
        <w:t>E-mail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Senha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Confirmação de senha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Nome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Cidade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Estado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Data de nascimento</w:t>
      </w:r>
      <w:r w:rsidR="0099657B">
        <w:rPr>
          <w:lang w:val="pt-BR"/>
        </w:rPr>
        <w:t>’</w:t>
      </w:r>
      <w:r w:rsidR="005F340D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5F340D">
        <w:rPr>
          <w:lang w:val="pt-BR"/>
        </w:rPr>
        <w:t>Foto</w:t>
      </w:r>
      <w:r w:rsidR="0099657B">
        <w:rPr>
          <w:lang w:val="pt-BR"/>
        </w:rPr>
        <w:t>’</w:t>
      </w:r>
      <w:r w:rsidR="005F340D">
        <w:rPr>
          <w:lang w:val="pt-BR"/>
        </w:rPr>
        <w:t>.</w:t>
      </w:r>
      <w:r w:rsidR="005F340D">
        <w:rPr>
          <w:lang w:val="pt-BR"/>
        </w:rPr>
        <w:br/>
        <w:t xml:space="preserve">Opção: </w:t>
      </w:r>
      <w:r w:rsidR="0099657B">
        <w:rPr>
          <w:lang w:val="pt-BR"/>
        </w:rPr>
        <w:t>‘</w:t>
      </w:r>
      <w:r w:rsidR="00723494">
        <w:rPr>
          <w:lang w:val="pt-BR"/>
        </w:rPr>
        <w:t>Salvar</w:t>
      </w:r>
      <w:r w:rsidR="0099657B">
        <w:rPr>
          <w:lang w:val="pt-BR"/>
        </w:rPr>
        <w:t>’</w:t>
      </w:r>
      <w:r>
        <w:rPr>
          <w:lang w:val="pt-BR"/>
        </w:rPr>
        <w:t>.</w:t>
      </w:r>
    </w:p>
    <w:p w:rsidR="00F06801" w:rsidRDefault="001139C7" w:rsidP="001F0E8D">
      <w:pPr>
        <w:pStyle w:val="Corpodetexto"/>
        <w:rPr>
          <w:lang w:val="pt-BR"/>
        </w:rPr>
      </w:pPr>
      <w:r>
        <w:rPr>
          <w:lang w:val="pt-BR"/>
        </w:rPr>
        <w:t xml:space="preserve">2. O ator </w:t>
      </w:r>
      <w:r w:rsidR="00F975E6">
        <w:rPr>
          <w:lang w:val="pt-BR"/>
        </w:rPr>
        <w:t>edita</w:t>
      </w:r>
      <w:r>
        <w:rPr>
          <w:lang w:val="pt-BR"/>
        </w:rPr>
        <w:t xml:space="preserve"> </w:t>
      </w:r>
      <w:r w:rsidR="005A04FE">
        <w:rPr>
          <w:lang w:val="pt-BR"/>
        </w:rPr>
        <w:t>as informações</w:t>
      </w:r>
      <w:r>
        <w:rPr>
          <w:lang w:val="pt-BR"/>
        </w:rPr>
        <w:t xml:space="preserve"> e seleciona a opção </w:t>
      </w:r>
      <w:r w:rsidR="0099657B">
        <w:rPr>
          <w:lang w:val="pt-BR"/>
        </w:rPr>
        <w:t>‘</w:t>
      </w:r>
      <w:r w:rsidR="00F975E6">
        <w:rPr>
          <w:lang w:val="pt-BR"/>
        </w:rPr>
        <w:t>Salvar</w:t>
      </w:r>
      <w:r w:rsidR="0099657B">
        <w:rPr>
          <w:lang w:val="pt-BR"/>
        </w:rPr>
        <w:t>’</w:t>
      </w:r>
      <w:r w:rsidR="009E5D4A">
        <w:rPr>
          <w:lang w:val="pt-BR"/>
        </w:rPr>
        <w:t>.</w:t>
      </w:r>
    </w:p>
    <w:p w:rsidR="00F06801" w:rsidRDefault="006479E3" w:rsidP="001F0E8D">
      <w:pPr>
        <w:pStyle w:val="Corpodetexto"/>
        <w:rPr>
          <w:lang w:val="pt-BR"/>
        </w:rPr>
      </w:pPr>
      <w:r>
        <w:rPr>
          <w:lang w:val="pt-BR"/>
        </w:rPr>
        <w:t xml:space="preserve">3. O sistema valida </w:t>
      </w:r>
      <w:r w:rsidR="0071397D">
        <w:rPr>
          <w:lang w:val="pt-BR"/>
        </w:rPr>
        <w:t>os dados [RN1]</w:t>
      </w:r>
      <w:r w:rsidR="007636DD">
        <w:rPr>
          <w:lang w:val="pt-BR"/>
        </w:rPr>
        <w:t xml:space="preserve"> [RN2]</w:t>
      </w:r>
    </w:p>
    <w:p w:rsidR="00F06801" w:rsidRDefault="0071397D" w:rsidP="001F0E8D">
      <w:pPr>
        <w:pStyle w:val="Corpodetexto"/>
        <w:rPr>
          <w:lang w:val="pt-BR"/>
        </w:rPr>
      </w:pPr>
      <w:r>
        <w:rPr>
          <w:lang w:val="pt-BR"/>
        </w:rPr>
        <w:t xml:space="preserve">4. O sistema apresenta tela de confirmação de </w:t>
      </w:r>
      <w:r w:rsidR="008A3E51">
        <w:rPr>
          <w:lang w:val="pt-BR"/>
        </w:rPr>
        <w:t>edição dos dados</w:t>
      </w:r>
      <w:r w:rsidR="00E30E26">
        <w:rPr>
          <w:lang w:val="pt-BR"/>
        </w:rPr>
        <w:t xml:space="preserve"> pessoais</w:t>
      </w:r>
      <w:r>
        <w:rPr>
          <w:lang w:val="pt-BR"/>
        </w:rPr>
        <w:t>.</w:t>
      </w:r>
    </w:p>
    <w:p w:rsidR="00F06801" w:rsidRDefault="0071397D" w:rsidP="001F0E8D">
      <w:pPr>
        <w:pStyle w:val="Corpodetexto"/>
        <w:rPr>
          <w:lang w:val="pt-BR"/>
        </w:rPr>
      </w:pPr>
      <w:r>
        <w:rPr>
          <w:lang w:val="pt-BR"/>
        </w:rPr>
        <w:t xml:space="preserve">5. O sistema retorna para </w:t>
      </w:r>
      <w:r w:rsidR="008A3E51">
        <w:rPr>
          <w:lang w:val="pt-BR"/>
        </w:rPr>
        <w:t>o passo 1 do Fluxo básico</w:t>
      </w:r>
      <w:r>
        <w:rPr>
          <w:lang w:val="pt-BR"/>
        </w:rPr>
        <w:t>.</w:t>
      </w:r>
    </w:p>
    <w:p w:rsidR="001F0E8D" w:rsidRPr="00773238" w:rsidRDefault="0071397D" w:rsidP="001F0E8D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BC78DB" w:rsidRPr="00201E75" w:rsidRDefault="003B36C5" w:rsidP="003B36C5">
      <w:pPr>
        <w:pStyle w:val="Corpodetexto"/>
        <w:rPr>
          <w:lang w:val="pt-BR"/>
        </w:rPr>
      </w:pPr>
      <w:r>
        <w:rPr>
          <w:lang w:val="pt-BR"/>
        </w:rPr>
        <w:t>Não se aplica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lastRenderedPageBreak/>
        <w:t xml:space="preserve">Regras de </w:t>
      </w:r>
      <w:r w:rsidR="00A64D6E">
        <w:t>N</w:t>
      </w:r>
      <w:r w:rsidRPr="008413A8">
        <w:t>egócio</w:t>
      </w:r>
    </w:p>
    <w:p w:rsidR="007636DD" w:rsidRDefault="005A04FE" w:rsidP="00A230DE">
      <w:pPr>
        <w:pStyle w:val="Corpodetexto"/>
        <w:rPr>
          <w:lang w:val="pt-BR"/>
        </w:rPr>
      </w:pPr>
      <w:r>
        <w:rPr>
          <w:lang w:val="pt-BR"/>
        </w:rPr>
        <w:t>[RN1</w:t>
      </w:r>
      <w:r w:rsidR="00CE7E3E">
        <w:rPr>
          <w:lang w:val="pt-BR"/>
        </w:rPr>
        <w:t xml:space="preserve">] As informações a seguir são obrigatórias: </w:t>
      </w:r>
      <w:r w:rsidR="0099657B">
        <w:rPr>
          <w:lang w:val="pt-BR"/>
        </w:rPr>
        <w:t>‘</w:t>
      </w:r>
      <w:r w:rsidR="008622D5">
        <w:rPr>
          <w:lang w:val="pt-BR"/>
        </w:rPr>
        <w:t>E-mail</w:t>
      </w:r>
      <w:r w:rsidR="0099657B">
        <w:rPr>
          <w:lang w:val="pt-BR"/>
        </w:rPr>
        <w:t>’</w:t>
      </w:r>
      <w:r>
        <w:rPr>
          <w:lang w:val="pt-BR"/>
        </w:rPr>
        <w:t>,</w:t>
      </w:r>
      <w:r w:rsidR="008622D5">
        <w:rPr>
          <w:lang w:val="pt-BR"/>
        </w:rPr>
        <w:t xml:space="preserve"> </w:t>
      </w:r>
      <w:r w:rsidR="0099657B">
        <w:rPr>
          <w:lang w:val="pt-BR"/>
        </w:rPr>
        <w:t>‘</w:t>
      </w:r>
      <w:r w:rsidR="008622D5">
        <w:rPr>
          <w:lang w:val="pt-BR"/>
        </w:rPr>
        <w:t>Nome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Cidade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Estado</w:t>
      </w:r>
      <w:r w:rsidR="0099657B">
        <w:rPr>
          <w:lang w:val="pt-BR"/>
        </w:rPr>
        <w:t>’</w:t>
      </w:r>
      <w:r w:rsidR="008622D5">
        <w:rPr>
          <w:lang w:val="pt-BR"/>
        </w:rPr>
        <w:t xml:space="preserve">, </w:t>
      </w:r>
      <w:r w:rsidR="0099657B">
        <w:rPr>
          <w:lang w:val="pt-BR"/>
        </w:rPr>
        <w:t>‘</w:t>
      </w:r>
      <w:r w:rsidR="008622D5">
        <w:rPr>
          <w:lang w:val="pt-BR"/>
        </w:rPr>
        <w:t>Data de nascimento</w:t>
      </w:r>
      <w:r w:rsidR="0099657B">
        <w:rPr>
          <w:lang w:val="pt-BR"/>
        </w:rPr>
        <w:t>’</w:t>
      </w:r>
      <w:r w:rsidR="008622D5">
        <w:rPr>
          <w:lang w:val="pt-BR"/>
        </w:rPr>
        <w:t>.</w:t>
      </w:r>
      <w:r w:rsidR="007636DD">
        <w:rPr>
          <w:lang w:val="pt-BR"/>
        </w:rPr>
        <w:t xml:space="preserve"> </w:t>
      </w:r>
    </w:p>
    <w:p w:rsidR="008413A8" w:rsidRPr="00A230DE" w:rsidRDefault="007636DD" w:rsidP="00A230DE">
      <w:pPr>
        <w:pStyle w:val="Corpodetexto"/>
        <w:rPr>
          <w:lang w:val="pt-BR"/>
        </w:rPr>
      </w:pPr>
      <w:r>
        <w:rPr>
          <w:lang w:val="pt-BR"/>
        </w:rPr>
        <w:t>[RN2] Caso o ator queira alterar a senha, é obrigatório digitar a senha atual.</w:t>
      </w:r>
    </w:p>
    <w:sectPr w:rsidR="008413A8" w:rsidRPr="00A230DE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15" w:rsidRDefault="00A35215">
      <w:pPr>
        <w:spacing w:line="240" w:lineRule="auto"/>
      </w:pPr>
      <w:r>
        <w:separator/>
      </w:r>
    </w:p>
  </w:endnote>
  <w:endnote w:type="continuationSeparator" w:id="0">
    <w:p w:rsidR="00A35215" w:rsidRDefault="00A35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B323F6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198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D81985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15" w:rsidRDefault="00A35215">
      <w:pPr>
        <w:spacing w:line="240" w:lineRule="auto"/>
      </w:pPr>
      <w:r>
        <w:separator/>
      </w:r>
    </w:p>
  </w:footnote>
  <w:footnote w:type="continuationSeparator" w:id="0">
    <w:p w:rsidR="00A35215" w:rsidRDefault="00A35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CF1F7F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9E5D4A">
              <w:t xml:space="preserve">Sistema web para testar </w:t>
            </w:r>
            <w:r w:rsidR="009E5D4A" w:rsidRPr="00794E67">
              <w:rPr>
                <w:i/>
              </w:rPr>
              <w:t>live streams</w:t>
            </w:r>
            <w:r w:rsidR="009E5D4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D81985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CF1F7F" w:rsidP="00D81985">
          <w:fldSimple w:instr="TITLE  \* MERGEFORMAT ">
            <w:r w:rsidR="009E5D4A">
              <w:t xml:space="preserve">Especificação de Caso de Uso: </w:t>
            </w:r>
            <w:r w:rsidR="00670544">
              <w:t>Editar dados pessoais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D81985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81985">
            <w:rPr>
              <w:lang w:val="pt-BR"/>
            </w:rPr>
            <w:t>29</w:t>
          </w:r>
          <w:r>
            <w:rPr>
              <w:lang w:val="pt-BR"/>
            </w:rPr>
            <w:t>/</w:t>
          </w:r>
          <w:r w:rsidR="00D81985">
            <w:rPr>
              <w:lang w:val="pt-BR"/>
            </w:rPr>
            <w:t>jun</w:t>
          </w:r>
          <w:r>
            <w:rPr>
              <w:lang w:val="pt-BR"/>
            </w:rPr>
            <w:t>/20&gt;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670544" w:rsidP="006F1535">
          <w:r>
            <w:rPr>
              <w:lang w:val="pt-BR"/>
            </w:rPr>
            <w:t>PFPLG-UC10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66B42"/>
    <w:rsid w:val="001139C7"/>
    <w:rsid w:val="001506E7"/>
    <w:rsid w:val="0017064E"/>
    <w:rsid w:val="00186207"/>
    <w:rsid w:val="001F0E8D"/>
    <w:rsid w:val="00201E75"/>
    <w:rsid w:val="002211E4"/>
    <w:rsid w:val="002B21CA"/>
    <w:rsid w:val="002D45A9"/>
    <w:rsid w:val="00375431"/>
    <w:rsid w:val="00375E59"/>
    <w:rsid w:val="003B36C5"/>
    <w:rsid w:val="003D18D7"/>
    <w:rsid w:val="00427D75"/>
    <w:rsid w:val="0043344D"/>
    <w:rsid w:val="00457B70"/>
    <w:rsid w:val="005A04FE"/>
    <w:rsid w:val="005A4F9E"/>
    <w:rsid w:val="005A78D1"/>
    <w:rsid w:val="005C536B"/>
    <w:rsid w:val="005F340D"/>
    <w:rsid w:val="006020F4"/>
    <w:rsid w:val="006479E3"/>
    <w:rsid w:val="0066536A"/>
    <w:rsid w:val="00670544"/>
    <w:rsid w:val="006A7620"/>
    <w:rsid w:val="006F1535"/>
    <w:rsid w:val="0071397D"/>
    <w:rsid w:val="00723494"/>
    <w:rsid w:val="007264C9"/>
    <w:rsid w:val="007323B7"/>
    <w:rsid w:val="007636DD"/>
    <w:rsid w:val="00773238"/>
    <w:rsid w:val="00790656"/>
    <w:rsid w:val="00794E67"/>
    <w:rsid w:val="008413A8"/>
    <w:rsid w:val="008622D5"/>
    <w:rsid w:val="0089154D"/>
    <w:rsid w:val="008A3E51"/>
    <w:rsid w:val="008A5E02"/>
    <w:rsid w:val="0099657B"/>
    <w:rsid w:val="009E5D4A"/>
    <w:rsid w:val="00A102F2"/>
    <w:rsid w:val="00A22BE6"/>
    <w:rsid w:val="00A230DE"/>
    <w:rsid w:val="00A35215"/>
    <w:rsid w:val="00A5702C"/>
    <w:rsid w:val="00A64D6E"/>
    <w:rsid w:val="00A74688"/>
    <w:rsid w:val="00B323F6"/>
    <w:rsid w:val="00B82E50"/>
    <w:rsid w:val="00BA0BD7"/>
    <w:rsid w:val="00BC78DB"/>
    <w:rsid w:val="00BE4A48"/>
    <w:rsid w:val="00BE6E36"/>
    <w:rsid w:val="00C5729F"/>
    <w:rsid w:val="00CB33D9"/>
    <w:rsid w:val="00CC70B1"/>
    <w:rsid w:val="00CD281E"/>
    <w:rsid w:val="00CE7E3E"/>
    <w:rsid w:val="00CF1F7F"/>
    <w:rsid w:val="00D00EC6"/>
    <w:rsid w:val="00D81985"/>
    <w:rsid w:val="00E16D13"/>
    <w:rsid w:val="00E30E26"/>
    <w:rsid w:val="00EE20D5"/>
    <w:rsid w:val="00F02B53"/>
    <w:rsid w:val="00F06801"/>
    <w:rsid w:val="00F46979"/>
    <w:rsid w:val="00F975E6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320</TotalTime>
  <Pages>5</Pages>
  <Words>304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53</cp:revision>
  <dcterms:created xsi:type="dcterms:W3CDTF">2016-04-19T13:05:00Z</dcterms:created>
  <dcterms:modified xsi:type="dcterms:W3CDTF">2020-05-03T01:41:00Z</dcterms:modified>
</cp:coreProperties>
</file>